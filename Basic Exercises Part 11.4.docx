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B5B08" w14:textId="32463B24" w:rsidR="009E1926" w:rsidRDefault="003169D9" w:rsidP="00C44534">
      <w:pPr>
        <w:pStyle w:val="Heading1"/>
      </w:pPr>
      <w:r>
        <w:t>Basic</w:t>
      </w:r>
      <w:r w:rsidR="004D1556">
        <w:t xml:space="preserve"> </w:t>
      </w:r>
      <w:r>
        <w:t>Exercises</w:t>
      </w:r>
      <w:r w:rsidR="004D1556">
        <w:t xml:space="preserve"> </w:t>
      </w:r>
      <w:r>
        <w:t>Part</w:t>
      </w:r>
      <w:r w:rsidR="004D1556">
        <w:t xml:space="preserve"> </w:t>
      </w:r>
      <w:r w:rsidR="0012723D">
        <w:t>1</w:t>
      </w:r>
      <w:r w:rsidR="007817C7">
        <w:t>1.</w:t>
      </w:r>
      <w:r w:rsidR="00426F26">
        <w:t>4</w:t>
      </w:r>
      <w:r w:rsidR="004D1556">
        <w:t xml:space="preserve"> </w:t>
      </w:r>
      <w:proofErr w:type="spellStart"/>
      <w:r w:rsidR="00426F26">
        <w:t>AVFoundation</w:t>
      </w:r>
      <w:proofErr w:type="spellEnd"/>
      <w:r w:rsidR="00426F26">
        <w:t>.</w:t>
      </w:r>
      <w:r w:rsidR="004D1556">
        <w:t xml:space="preserve"> </w:t>
      </w:r>
      <w:r w:rsidR="00426F26">
        <w:t>Media.</w:t>
      </w:r>
    </w:p>
    <w:p w14:paraId="42E2134C" w14:textId="06B7C7CB" w:rsidR="00A12A0C" w:rsidRDefault="00426F26" w:rsidP="003C61FA">
      <w:pPr>
        <w:pStyle w:val="Heading2"/>
        <w:jc w:val="center"/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</w:pPr>
      <w:bookmarkStart w:id="0" w:name="OLE_LINK16"/>
      <w:bookmarkStart w:id="1" w:name="OLE_LINK17"/>
      <w:r>
        <w:rPr>
          <w:rFonts w:ascii="Arial" w:hAnsi="Arial" w:cs="Arial"/>
          <w:sz w:val="36"/>
          <w:szCs w:val="36"/>
        </w:rPr>
        <w:t>Introduction</w:t>
      </w:r>
      <w:r w:rsidR="004D1556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to</w:t>
      </w:r>
      <w:r w:rsidR="004D1556"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AVKit</w:t>
      </w:r>
      <w:proofErr w:type="spellEnd"/>
    </w:p>
    <w:p w14:paraId="17A0E262" w14:textId="77777777" w:rsidR="00A12A0C" w:rsidRDefault="00A12A0C" w:rsidP="003C61FA">
      <w:pPr>
        <w:pStyle w:val="ListBullet"/>
        <w:numPr>
          <w:ilvl w:val="0"/>
          <w:numId w:val="0"/>
        </w:numPr>
      </w:pPr>
    </w:p>
    <w:p w14:paraId="775712B2" w14:textId="5BA3AECC" w:rsidR="002C1071" w:rsidRDefault="00426F26" w:rsidP="00184027">
      <w:pPr>
        <w:pStyle w:val="ListBullet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AVKit</w:t>
      </w:r>
      <w:proofErr w:type="spellEnd"/>
      <w:r w:rsidR="004D1556">
        <w:rPr>
          <w:rFonts w:ascii="Arial" w:hAnsi="Arial" w:cs="Arial"/>
          <w:sz w:val="22"/>
          <w:szCs w:val="22"/>
        </w:rPr>
        <w:t xml:space="preserve"> </w:t>
      </w:r>
      <w:r w:rsidR="002C107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its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on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top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 w:rsidR="004D155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6F26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AVFoundation</w:t>
      </w:r>
      <w:proofErr w:type="spellEnd"/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provides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all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necessary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UI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interacting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with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video.</w:t>
      </w:r>
      <w:r w:rsidR="004D1556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AUKit</w:t>
      </w:r>
      <w:proofErr w:type="spellEnd"/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create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view-level</w:t>
      </w:r>
      <w:r w:rsidR="004D1556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servies</w:t>
      </w:r>
      <w:proofErr w:type="spellEnd"/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media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playback,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complete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with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user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controls,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chapter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navigation,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support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subtitles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closed</w:t>
      </w:r>
      <w:r w:rsidR="004D15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captioning.</w:t>
      </w:r>
    </w:p>
    <w:p w14:paraId="0E61BDEC" w14:textId="56BFC393" w:rsidR="00426F26" w:rsidRDefault="00426F26" w:rsidP="00426F26">
      <w:pPr>
        <w:pStyle w:val="ListBullet"/>
        <w:numPr>
          <w:ilvl w:val="0"/>
          <w:numId w:val="0"/>
        </w:numPr>
        <w:ind w:left="432" w:hanging="432"/>
        <w:jc w:val="both"/>
        <w:rPr>
          <w:rFonts w:ascii="Arial" w:hAnsi="Arial" w:cs="Arial"/>
          <w:sz w:val="22"/>
          <w:szCs w:val="22"/>
        </w:rPr>
      </w:pPr>
    </w:p>
    <w:p w14:paraId="1E1E33B0" w14:textId="6B3CD0AD" w:rsidR="00426F26" w:rsidRPr="00426F26" w:rsidRDefault="00426F26" w:rsidP="00426F26">
      <w:pPr>
        <w:jc w:val="center"/>
      </w:pPr>
      <w:r w:rsidRPr="00426F26">
        <w:fldChar w:fldCharType="begin"/>
      </w:r>
      <w:r w:rsidRPr="00426F26">
        <w:instrText xml:space="preserve"> INCLUDEPICTURE "https://koenig-media.raywenderlich.com/uploads/2018/04/Screen-Shot-2018-04-03-at-12.06.53-AM-650x256.png" \* MERGEFORMATINET </w:instrText>
      </w:r>
      <w:r w:rsidRPr="00426F26">
        <w:fldChar w:fldCharType="separate"/>
      </w:r>
      <w:r w:rsidRPr="00426F26">
        <w:rPr>
          <w:noProof/>
        </w:rPr>
        <w:drawing>
          <wp:inline distT="0" distB="0" distL="0" distR="0" wp14:anchorId="3D2A62D4" wp14:editId="25373FFB">
            <wp:extent cx="5943600" cy="2339975"/>
            <wp:effectExtent l="12700" t="12700" r="1270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26F26">
        <w:fldChar w:fldCharType="end"/>
      </w:r>
    </w:p>
    <w:p w14:paraId="15BECB20" w14:textId="5383539B" w:rsidR="00426F26" w:rsidRDefault="00426F26" w:rsidP="00426F26">
      <w:pPr>
        <w:pStyle w:val="ListBullet"/>
        <w:numPr>
          <w:ilvl w:val="0"/>
          <w:numId w:val="0"/>
        </w:numPr>
        <w:ind w:left="432" w:hanging="432"/>
        <w:jc w:val="both"/>
        <w:rPr>
          <w:rFonts w:ascii="Arial" w:hAnsi="Arial" w:cs="Arial"/>
          <w:sz w:val="22"/>
          <w:szCs w:val="22"/>
        </w:rPr>
      </w:pPr>
    </w:p>
    <w:p w14:paraId="702B37FF" w14:textId="77777777" w:rsidR="00426F26" w:rsidRDefault="00426F26" w:rsidP="00426F26">
      <w:pPr>
        <w:pStyle w:val="ListBullet"/>
        <w:numPr>
          <w:ilvl w:val="0"/>
          <w:numId w:val="0"/>
        </w:numPr>
        <w:ind w:left="432" w:hanging="432"/>
        <w:jc w:val="both"/>
        <w:rPr>
          <w:rFonts w:ascii="Arial" w:hAnsi="Arial" w:cs="Arial"/>
          <w:sz w:val="22"/>
          <w:szCs w:val="22"/>
        </w:rPr>
      </w:pPr>
    </w:p>
    <w:p w14:paraId="3474475D" w14:textId="60C3D7E9" w:rsidR="002506A2" w:rsidRDefault="002506A2" w:rsidP="002506A2">
      <w:pPr>
        <w:pStyle w:val="ListBullet"/>
        <w:numPr>
          <w:ilvl w:val="0"/>
          <w:numId w:val="0"/>
        </w:numPr>
        <w:ind w:left="432" w:hanging="432"/>
        <w:rPr>
          <w:rFonts w:ascii="Arial" w:hAnsi="Arial" w:cs="Arial"/>
          <w:sz w:val="22"/>
          <w:szCs w:val="22"/>
        </w:rPr>
      </w:pPr>
    </w:p>
    <w:p w14:paraId="3B2D116E" w14:textId="621FBD15" w:rsidR="002506A2" w:rsidRPr="00C44534" w:rsidRDefault="002506A2" w:rsidP="002506A2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426F26">
        <w:rPr>
          <w:rStyle w:val="Strong"/>
          <w:rFonts w:ascii="Consolas" w:hAnsi="Consolas" w:cs="Consolas"/>
          <w:color w:val="282828"/>
          <w:sz w:val="24"/>
        </w:rPr>
        <w:t>How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426F26">
        <w:rPr>
          <w:rStyle w:val="Strong"/>
          <w:rFonts w:ascii="Consolas" w:hAnsi="Consolas" w:cs="Consolas"/>
          <w:color w:val="282828"/>
          <w:sz w:val="24"/>
        </w:rPr>
        <w:t>to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426F26">
        <w:rPr>
          <w:rStyle w:val="Strong"/>
          <w:rFonts w:ascii="Consolas" w:hAnsi="Consolas" w:cs="Consolas"/>
          <w:color w:val="282828"/>
          <w:sz w:val="24"/>
        </w:rPr>
        <w:t>play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426F26">
        <w:rPr>
          <w:rStyle w:val="Strong"/>
          <w:rFonts w:ascii="Consolas" w:hAnsi="Consolas" w:cs="Consolas"/>
          <w:color w:val="282828"/>
          <w:sz w:val="24"/>
        </w:rPr>
        <w:t>videos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426F26">
        <w:rPr>
          <w:rStyle w:val="Strong"/>
          <w:rFonts w:ascii="Consolas" w:hAnsi="Consolas" w:cs="Consolas"/>
          <w:color w:val="282828"/>
          <w:sz w:val="24"/>
        </w:rPr>
        <w:t>using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proofErr w:type="spellStart"/>
      <w:r w:rsidR="00426F26">
        <w:rPr>
          <w:rStyle w:val="Strong"/>
          <w:rFonts w:ascii="Consolas" w:hAnsi="Consolas" w:cs="Consolas"/>
          <w:color w:val="282828"/>
          <w:sz w:val="24"/>
        </w:rPr>
        <w:t>AVPlayerViewController</w:t>
      </w:r>
      <w:proofErr w:type="spellEnd"/>
    </w:p>
    <w:p w14:paraId="4131DDC4" w14:textId="4164DDC5" w:rsidR="000B1572" w:rsidRDefault="00AF46C6" w:rsidP="000B1572">
      <w:pPr>
        <w:pStyle w:val="ListBullet"/>
        <w:numPr>
          <w:ilvl w:val="0"/>
          <w:numId w:val="0"/>
        </w:numPr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(Swift</w:t>
      </w:r>
      <w:r w:rsidR="004D1556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version</w:t>
      </w:r>
      <w:r w:rsidR="004D1556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5.1).</w:t>
      </w:r>
      <w:r w:rsidR="004D1556">
        <w:rPr>
          <w:rFonts w:ascii="Arial" w:hAnsi="Arial" w:cs="Arial"/>
          <w:color w:val="14171A"/>
          <w:sz w:val="22"/>
          <w:szCs w:val="22"/>
        </w:rPr>
        <w:t xml:space="preserve"> </w:t>
      </w:r>
    </w:p>
    <w:p w14:paraId="191DFAA2" w14:textId="6A57FB38" w:rsidR="000B1572" w:rsidRDefault="000B1572" w:rsidP="00E00A8E">
      <w:pPr>
        <w:pStyle w:val="ListBullet"/>
        <w:numPr>
          <w:ilvl w:val="0"/>
          <w:numId w:val="0"/>
        </w:numPr>
        <w:jc w:val="both"/>
        <w:rPr>
          <w:rFonts w:ascii="Arial" w:hAnsi="Arial" w:cs="Arial"/>
          <w:color w:val="14171A"/>
          <w:sz w:val="22"/>
          <w:szCs w:val="22"/>
        </w:rPr>
      </w:pPr>
    </w:p>
    <w:p w14:paraId="2A99D0E7" w14:textId="18821640" w:rsidR="00AF46C6" w:rsidRPr="00AF46C6" w:rsidRDefault="00AF46C6" w:rsidP="00AF46C6">
      <w:pPr>
        <w:shd w:val="clear" w:color="auto" w:fill="FFFFFF"/>
        <w:spacing w:after="100" w:afterAutospacing="1"/>
        <w:jc w:val="both"/>
        <w:rPr>
          <w:rFonts w:ascii="Arial" w:hAnsi="Arial" w:cs="Arial"/>
          <w:color w:val="2C2C2C"/>
          <w:sz w:val="22"/>
          <w:szCs w:val="22"/>
        </w:rPr>
      </w:pPr>
      <w:proofErr w:type="spellStart"/>
      <w:r w:rsidRPr="00AF46C6">
        <w:rPr>
          <w:rFonts w:ascii="Arial" w:hAnsi="Arial" w:cs="Arial"/>
          <w:b/>
          <w:bCs/>
          <w:color w:val="C7254E"/>
          <w:sz w:val="22"/>
          <w:szCs w:val="22"/>
        </w:rPr>
        <w:t>AVPlayerViewController</w:t>
      </w:r>
      <w:proofErr w:type="spellEnd"/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is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designed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to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make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it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easy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to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play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media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just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like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Apple’s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own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apps.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You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can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play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movies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and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audio,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local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and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remote,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and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you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benefit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from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the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same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user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interface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layout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used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elsewhere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in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the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system.</w:t>
      </w:r>
    </w:p>
    <w:p w14:paraId="69EFF061" w14:textId="21975EF8" w:rsidR="00AF46C6" w:rsidRPr="00AF46C6" w:rsidRDefault="00AF46C6" w:rsidP="00AF46C6">
      <w:pPr>
        <w:shd w:val="clear" w:color="auto" w:fill="FFFFFF"/>
        <w:spacing w:after="100" w:afterAutospacing="1"/>
        <w:jc w:val="both"/>
        <w:rPr>
          <w:rFonts w:ascii="Arial" w:hAnsi="Arial" w:cs="Arial"/>
          <w:color w:val="2C2C2C"/>
          <w:sz w:val="22"/>
          <w:szCs w:val="22"/>
        </w:rPr>
      </w:pPr>
      <w:r w:rsidRPr="00AF46C6">
        <w:rPr>
          <w:rFonts w:ascii="Arial" w:hAnsi="Arial" w:cs="Arial"/>
          <w:color w:val="2C2C2C"/>
          <w:sz w:val="22"/>
          <w:szCs w:val="22"/>
        </w:rPr>
        <w:t>Using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the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class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only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takes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a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few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steps,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starting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with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importing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the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proofErr w:type="spellStart"/>
      <w:r w:rsidRPr="00AF46C6">
        <w:rPr>
          <w:rFonts w:ascii="Arial" w:hAnsi="Arial" w:cs="Arial"/>
          <w:color w:val="2C2C2C"/>
          <w:sz w:val="22"/>
          <w:szCs w:val="22"/>
        </w:rPr>
        <w:t>AVKit</w:t>
      </w:r>
      <w:proofErr w:type="spellEnd"/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framework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and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creating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a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b/>
          <w:bCs/>
          <w:color w:val="C7254E"/>
          <w:sz w:val="22"/>
          <w:szCs w:val="22"/>
        </w:rPr>
        <w:t>URL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that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points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to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the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movie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you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want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to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play.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Once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that’s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done,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you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create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an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proofErr w:type="spellStart"/>
      <w:r w:rsidRPr="00AF46C6">
        <w:rPr>
          <w:rFonts w:ascii="Arial" w:hAnsi="Arial" w:cs="Arial"/>
          <w:b/>
          <w:bCs/>
          <w:color w:val="C7254E"/>
          <w:sz w:val="22"/>
          <w:szCs w:val="22"/>
        </w:rPr>
        <w:t>AVPlayer</w:t>
      </w:r>
      <w:proofErr w:type="spellEnd"/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instance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pointing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at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your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URL,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send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that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in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to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an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proofErr w:type="spellStart"/>
      <w:r w:rsidRPr="00AF46C6">
        <w:rPr>
          <w:rFonts w:ascii="Arial" w:hAnsi="Arial" w:cs="Arial"/>
          <w:b/>
          <w:bCs/>
          <w:color w:val="C7254E"/>
          <w:sz w:val="22"/>
          <w:szCs w:val="22"/>
        </w:rPr>
        <w:t>AVPlayerViewController</w:t>
      </w:r>
      <w:proofErr w:type="spellEnd"/>
      <w:r w:rsidRPr="00AF46C6">
        <w:rPr>
          <w:rFonts w:ascii="Arial" w:hAnsi="Arial" w:cs="Arial"/>
          <w:color w:val="2C2C2C"/>
          <w:sz w:val="22"/>
          <w:szCs w:val="22"/>
        </w:rPr>
        <w:t>,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then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call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proofErr w:type="gramStart"/>
      <w:r w:rsidRPr="00AF46C6">
        <w:rPr>
          <w:rFonts w:ascii="Arial" w:hAnsi="Arial" w:cs="Arial"/>
          <w:b/>
          <w:bCs/>
          <w:color w:val="C7254E"/>
          <w:sz w:val="22"/>
          <w:szCs w:val="22"/>
        </w:rPr>
        <w:t>play(</w:t>
      </w:r>
      <w:proofErr w:type="gramEnd"/>
      <w:r w:rsidRPr="00AF46C6">
        <w:rPr>
          <w:rFonts w:ascii="Arial" w:hAnsi="Arial" w:cs="Arial"/>
          <w:b/>
          <w:bCs/>
          <w:color w:val="C7254E"/>
          <w:sz w:val="22"/>
          <w:szCs w:val="22"/>
        </w:rPr>
        <w:t>)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on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it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when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you’re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ready.</w:t>
      </w:r>
    </w:p>
    <w:p w14:paraId="34E59780" w14:textId="0045FA59" w:rsidR="00AF46C6" w:rsidRPr="00AF46C6" w:rsidRDefault="00AF46C6" w:rsidP="00AF46C6">
      <w:pPr>
        <w:shd w:val="clear" w:color="auto" w:fill="FFFFFF"/>
        <w:spacing w:after="100" w:afterAutospacing="1"/>
        <w:jc w:val="both"/>
        <w:rPr>
          <w:rFonts w:ascii="Arial" w:hAnsi="Arial" w:cs="Arial"/>
          <w:color w:val="2C2C2C"/>
          <w:sz w:val="22"/>
          <w:szCs w:val="22"/>
        </w:rPr>
      </w:pPr>
      <w:r w:rsidRPr="00AF46C6">
        <w:rPr>
          <w:rFonts w:ascii="Arial" w:hAnsi="Arial" w:cs="Arial"/>
          <w:color w:val="2C2C2C"/>
          <w:sz w:val="22"/>
          <w:szCs w:val="22"/>
        </w:rPr>
        <w:t>Here’s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some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example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code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to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get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you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AF46C6">
        <w:rPr>
          <w:rFonts w:ascii="Arial" w:hAnsi="Arial" w:cs="Arial"/>
          <w:color w:val="2C2C2C"/>
          <w:sz w:val="22"/>
          <w:szCs w:val="22"/>
        </w:rPr>
        <w:t>started:</w:t>
      </w:r>
    </w:p>
    <w:p w14:paraId="4947A3B5" w14:textId="192A7014" w:rsidR="00AF46C6" w:rsidRPr="00AF46C6" w:rsidRDefault="004D1556" w:rsidP="00AF46C6">
      <w:pPr>
        <w:shd w:val="clear" w:color="auto" w:fill="F2F2F2" w:themeFill="background1" w:themeFillShade="F2"/>
        <w:tabs>
          <w:tab w:val="left" w:pos="296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lastRenderedPageBreak/>
        <w:t xml:space="preserve">  </w:t>
      </w:r>
      <w:r w:rsidR="00AF46C6" w:rsidRPr="00AF46C6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AF46C6" w:rsidRPr="00AF46C6">
        <w:rPr>
          <w:rFonts w:ascii="Menlo" w:eastAsiaTheme="minorHAnsi" w:hAnsi="Menlo" w:cs="Menlo"/>
          <w:color w:val="0F68A0"/>
          <w:sz w:val="21"/>
          <w:szCs w:val="21"/>
          <w:lang w:eastAsia="ja-JP"/>
        </w:rPr>
        <w:t>player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AF46C6" w:rsidRPr="00AF46C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=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proofErr w:type="gramStart"/>
      <w:r w:rsidR="00AF46C6" w:rsidRPr="00AF46C6">
        <w:rPr>
          <w:rFonts w:ascii="Menlo" w:eastAsiaTheme="minorHAnsi" w:hAnsi="Menlo" w:cs="Menlo"/>
          <w:color w:val="3900A0"/>
          <w:sz w:val="21"/>
          <w:szCs w:val="21"/>
          <w:lang w:eastAsia="ja-JP"/>
        </w:rPr>
        <w:t>AVPlayer</w:t>
      </w:r>
      <w:proofErr w:type="spellEnd"/>
      <w:r w:rsidR="00AF46C6" w:rsidRPr="00AF46C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</w:t>
      </w:r>
      <w:proofErr w:type="spellStart"/>
      <w:proofErr w:type="gramEnd"/>
      <w:r w:rsidR="00AF46C6" w:rsidRPr="00AF46C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url</w:t>
      </w:r>
      <w:proofErr w:type="spellEnd"/>
      <w:r w:rsidR="00AF46C6" w:rsidRPr="00AF46C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: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="00AF46C6" w:rsidRPr="00AF46C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videoURL</w:t>
      </w:r>
      <w:proofErr w:type="spellEnd"/>
      <w:r w:rsidR="00AF46C6" w:rsidRPr="00AF46C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)</w:t>
      </w:r>
    </w:p>
    <w:p w14:paraId="5C603486" w14:textId="64D36637" w:rsidR="00AF46C6" w:rsidRPr="00AF46C6" w:rsidRDefault="004D1556" w:rsidP="00AF46C6">
      <w:pPr>
        <w:shd w:val="clear" w:color="auto" w:fill="F2F2F2" w:themeFill="background1" w:themeFillShade="F2"/>
        <w:tabs>
          <w:tab w:val="left" w:pos="296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</w:t>
      </w:r>
      <w:r w:rsidR="00AF46C6" w:rsidRPr="00AF46C6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="00AF46C6" w:rsidRPr="00AF46C6">
        <w:rPr>
          <w:rFonts w:ascii="Menlo" w:eastAsiaTheme="minorHAnsi" w:hAnsi="Menlo" w:cs="Menlo"/>
          <w:color w:val="0F68A0"/>
          <w:sz w:val="21"/>
          <w:szCs w:val="21"/>
          <w:lang w:eastAsia="ja-JP"/>
        </w:rPr>
        <w:t>vc</w:t>
      </w:r>
      <w:proofErr w:type="spellEnd"/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AF46C6" w:rsidRPr="00AF46C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=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proofErr w:type="gramStart"/>
      <w:r w:rsidR="00AF46C6" w:rsidRPr="00AF46C6">
        <w:rPr>
          <w:rFonts w:ascii="Menlo" w:eastAsiaTheme="minorHAnsi" w:hAnsi="Menlo" w:cs="Menlo"/>
          <w:color w:val="3900A0"/>
          <w:sz w:val="21"/>
          <w:szCs w:val="21"/>
          <w:lang w:eastAsia="ja-JP"/>
        </w:rPr>
        <w:t>AVPlayerViewController</w:t>
      </w:r>
      <w:proofErr w:type="spellEnd"/>
      <w:r w:rsidR="00AF46C6" w:rsidRPr="00AF46C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</w:t>
      </w:r>
      <w:proofErr w:type="gramEnd"/>
      <w:r w:rsidR="00AF46C6" w:rsidRPr="00AF46C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)</w:t>
      </w:r>
    </w:p>
    <w:p w14:paraId="71CBF210" w14:textId="6FA22A99" w:rsidR="00AF46C6" w:rsidRPr="00AF46C6" w:rsidRDefault="004D1556" w:rsidP="00AF46C6">
      <w:pPr>
        <w:shd w:val="clear" w:color="auto" w:fill="F2F2F2" w:themeFill="background1" w:themeFillShade="F2"/>
        <w:tabs>
          <w:tab w:val="left" w:pos="296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</w:t>
      </w:r>
      <w:proofErr w:type="spellStart"/>
      <w:proofErr w:type="gramStart"/>
      <w:r w:rsidR="00AF46C6" w:rsidRPr="00AF46C6">
        <w:rPr>
          <w:rFonts w:ascii="Menlo" w:eastAsiaTheme="minorHAnsi" w:hAnsi="Menlo" w:cs="Menlo"/>
          <w:color w:val="0F68A0"/>
          <w:sz w:val="21"/>
          <w:szCs w:val="21"/>
          <w:lang w:eastAsia="ja-JP"/>
        </w:rPr>
        <w:t>vc</w:t>
      </w:r>
      <w:r w:rsidR="00AF46C6" w:rsidRPr="00AF46C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.player</w:t>
      </w:r>
      <w:proofErr w:type="spellEnd"/>
      <w:proofErr w:type="gramEnd"/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AF46C6" w:rsidRPr="00AF46C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=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AF46C6" w:rsidRPr="00AF46C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player</w:t>
      </w:r>
    </w:p>
    <w:p w14:paraId="3812338B" w14:textId="77777777" w:rsidR="00AF46C6" w:rsidRPr="00AF46C6" w:rsidRDefault="00AF46C6" w:rsidP="00AF46C6">
      <w:pPr>
        <w:shd w:val="clear" w:color="auto" w:fill="F2F2F2" w:themeFill="background1" w:themeFillShade="F2"/>
        <w:tabs>
          <w:tab w:val="left" w:pos="296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</w:p>
    <w:p w14:paraId="2D502C58" w14:textId="797807B0" w:rsidR="00AF46C6" w:rsidRPr="00AF46C6" w:rsidRDefault="004D1556" w:rsidP="00AF46C6">
      <w:pPr>
        <w:shd w:val="clear" w:color="auto" w:fill="F2F2F2" w:themeFill="background1" w:themeFillShade="F2"/>
        <w:tabs>
          <w:tab w:val="left" w:pos="296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</w:t>
      </w:r>
      <w:proofErr w:type="gramStart"/>
      <w:r w:rsidR="00AF46C6" w:rsidRPr="00AF46C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present(</w:t>
      </w:r>
      <w:proofErr w:type="spellStart"/>
      <w:proofErr w:type="gramEnd"/>
      <w:r w:rsidR="00AF46C6" w:rsidRPr="00AF46C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vc</w:t>
      </w:r>
      <w:proofErr w:type="spellEnd"/>
      <w:r w:rsidR="00AF46C6" w:rsidRPr="00AF46C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,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AF46C6" w:rsidRPr="00AF46C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animated: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AF46C6" w:rsidRPr="00AF46C6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true</w:t>
      </w:r>
      <w:r w:rsidR="00AF46C6" w:rsidRPr="00AF46C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)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AF46C6" w:rsidRPr="00AF46C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{</w:t>
      </w:r>
    </w:p>
    <w:p w14:paraId="77C2056E" w14:textId="44B0E723" w:rsidR="00AF46C6" w:rsidRPr="00AF46C6" w:rsidRDefault="004D1556" w:rsidP="00AF46C6">
      <w:pPr>
        <w:shd w:val="clear" w:color="auto" w:fill="F2F2F2" w:themeFill="background1" w:themeFillShade="F2"/>
        <w:tabs>
          <w:tab w:val="left" w:pos="296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</w:t>
      </w:r>
      <w:proofErr w:type="spellStart"/>
      <w:proofErr w:type="gramStart"/>
      <w:r w:rsidR="00AF46C6" w:rsidRPr="00AF46C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vc.player?.</w:t>
      </w:r>
      <w:proofErr w:type="gramEnd"/>
      <w:r w:rsidR="00AF46C6" w:rsidRPr="00AF46C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play</w:t>
      </w:r>
      <w:proofErr w:type="spellEnd"/>
      <w:r w:rsidR="00AF46C6" w:rsidRPr="00AF46C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()</w:t>
      </w:r>
    </w:p>
    <w:p w14:paraId="6903F011" w14:textId="26ADB6ED" w:rsidR="000B1572" w:rsidRPr="00AF46C6" w:rsidRDefault="004D1556" w:rsidP="00AF46C6">
      <w:pPr>
        <w:pStyle w:val="ListBullet"/>
        <w:numPr>
          <w:ilvl w:val="0"/>
          <w:numId w:val="0"/>
        </w:numPr>
        <w:shd w:val="clear" w:color="auto" w:fill="F2F2F2" w:themeFill="background1" w:themeFillShade="F2"/>
        <w:rPr>
          <w:rFonts w:ascii="Arial" w:hAnsi="Arial" w:cs="Arial"/>
          <w:color w:val="14171A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 w:rsidR="00AF46C6" w:rsidRPr="00AF46C6">
        <w:rPr>
          <w:rFonts w:ascii="Menlo" w:hAnsi="Menlo" w:cs="Menlo"/>
          <w:color w:val="000000"/>
          <w:sz w:val="21"/>
          <w:szCs w:val="21"/>
        </w:rPr>
        <w:t>}</w:t>
      </w:r>
    </w:p>
    <w:p w14:paraId="283E6487" w14:textId="1419ECCD" w:rsidR="000B1572" w:rsidRDefault="000B1572" w:rsidP="00E00A8E">
      <w:pPr>
        <w:pStyle w:val="ListBullet"/>
        <w:numPr>
          <w:ilvl w:val="0"/>
          <w:numId w:val="0"/>
        </w:numPr>
        <w:jc w:val="both"/>
        <w:rPr>
          <w:rFonts w:ascii="Arial" w:hAnsi="Arial" w:cs="Arial"/>
          <w:color w:val="14171A"/>
          <w:sz w:val="22"/>
          <w:szCs w:val="22"/>
        </w:rPr>
      </w:pPr>
    </w:p>
    <w:p w14:paraId="6A2A9590" w14:textId="212504EA" w:rsidR="0050080D" w:rsidRPr="00C44534" w:rsidRDefault="0050080D" w:rsidP="0050080D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2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013E71">
        <w:rPr>
          <w:rStyle w:val="Strong"/>
          <w:rFonts w:ascii="Consolas" w:hAnsi="Consolas" w:cs="Consolas"/>
          <w:color w:val="282828"/>
          <w:sz w:val="24"/>
        </w:rPr>
        <w:t>Basic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013E71">
        <w:rPr>
          <w:rStyle w:val="Strong"/>
          <w:rFonts w:ascii="Consolas" w:hAnsi="Consolas" w:cs="Consolas"/>
          <w:color w:val="282828"/>
          <w:sz w:val="24"/>
        </w:rPr>
        <w:t>Video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013E71">
        <w:rPr>
          <w:rStyle w:val="Strong"/>
          <w:rFonts w:ascii="Consolas" w:hAnsi="Consolas" w:cs="Consolas"/>
          <w:color w:val="282828"/>
          <w:sz w:val="24"/>
        </w:rPr>
        <w:t>Player</w:t>
      </w:r>
    </w:p>
    <w:p w14:paraId="7EB89405" w14:textId="1C46DF59" w:rsidR="0050080D" w:rsidRDefault="0050080D" w:rsidP="0050080D">
      <w:pPr>
        <w:pStyle w:val="ListBullet"/>
        <w:numPr>
          <w:ilvl w:val="0"/>
          <w:numId w:val="0"/>
        </w:numPr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(</w:t>
      </w:r>
      <w:r w:rsidR="00013E71">
        <w:rPr>
          <w:rFonts w:ascii="Arial" w:hAnsi="Arial" w:cs="Arial"/>
          <w:color w:val="14171A"/>
          <w:sz w:val="22"/>
          <w:szCs w:val="22"/>
        </w:rPr>
        <w:t>Overview.</w:t>
      </w:r>
      <w:r w:rsidR="004D1556">
        <w:rPr>
          <w:rFonts w:ascii="Arial" w:hAnsi="Arial" w:cs="Arial"/>
          <w:color w:val="14171A"/>
          <w:sz w:val="22"/>
          <w:szCs w:val="22"/>
        </w:rPr>
        <w:t xml:space="preserve"> </w:t>
      </w:r>
      <w:r w:rsidR="00013E71">
        <w:rPr>
          <w:rFonts w:ascii="Arial" w:hAnsi="Arial" w:cs="Arial"/>
          <w:color w:val="14171A"/>
          <w:sz w:val="22"/>
          <w:szCs w:val="22"/>
        </w:rPr>
        <w:t>Using</w:t>
      </w:r>
      <w:r w:rsidR="004D1556">
        <w:rPr>
          <w:rFonts w:ascii="Arial" w:hAnsi="Arial" w:cs="Arial"/>
          <w:color w:val="14171A"/>
          <w:sz w:val="22"/>
          <w:szCs w:val="22"/>
        </w:rPr>
        <w:t xml:space="preserve"> </w:t>
      </w:r>
      <w:proofErr w:type="spellStart"/>
      <w:r w:rsidR="00013E71">
        <w:rPr>
          <w:rFonts w:ascii="Arial" w:hAnsi="Arial" w:cs="Arial"/>
          <w:color w:val="14171A"/>
          <w:sz w:val="22"/>
          <w:szCs w:val="22"/>
        </w:rPr>
        <w:t>AVKit</w:t>
      </w:r>
      <w:proofErr w:type="spellEnd"/>
      <w:r w:rsidR="004D1556">
        <w:rPr>
          <w:rFonts w:ascii="Arial" w:hAnsi="Arial" w:cs="Arial"/>
          <w:color w:val="14171A"/>
          <w:sz w:val="22"/>
          <w:szCs w:val="22"/>
        </w:rPr>
        <w:t xml:space="preserve"> </w:t>
      </w:r>
      <w:r w:rsidR="00013E71">
        <w:rPr>
          <w:rFonts w:ascii="Arial" w:hAnsi="Arial" w:cs="Arial"/>
          <w:color w:val="14171A"/>
          <w:sz w:val="22"/>
          <w:szCs w:val="22"/>
        </w:rPr>
        <w:t>and</w:t>
      </w:r>
      <w:r w:rsidR="004D1556">
        <w:rPr>
          <w:rFonts w:ascii="Arial" w:hAnsi="Arial" w:cs="Arial"/>
          <w:color w:val="14171A"/>
          <w:sz w:val="22"/>
          <w:szCs w:val="22"/>
        </w:rPr>
        <w:t xml:space="preserve"> </w:t>
      </w:r>
      <w:proofErr w:type="spellStart"/>
      <w:r w:rsidR="00013E71">
        <w:rPr>
          <w:rFonts w:ascii="Arial" w:hAnsi="Arial" w:cs="Arial"/>
          <w:color w:val="14171A"/>
          <w:sz w:val="22"/>
          <w:szCs w:val="22"/>
        </w:rPr>
        <w:t>AVFoundation</w:t>
      </w:r>
      <w:proofErr w:type="spellEnd"/>
      <w:r w:rsidR="00013E71">
        <w:rPr>
          <w:rFonts w:ascii="Arial" w:hAnsi="Arial" w:cs="Arial"/>
          <w:color w:val="14171A"/>
          <w:sz w:val="22"/>
          <w:szCs w:val="22"/>
        </w:rPr>
        <w:t>,</w:t>
      </w:r>
      <w:r w:rsidR="004D1556">
        <w:rPr>
          <w:rFonts w:ascii="Arial" w:hAnsi="Arial" w:cs="Arial"/>
          <w:color w:val="14171A"/>
          <w:sz w:val="22"/>
          <w:szCs w:val="22"/>
        </w:rPr>
        <w:t xml:space="preserve"> </w:t>
      </w:r>
      <w:r w:rsidR="00013E71">
        <w:rPr>
          <w:rFonts w:ascii="Arial" w:hAnsi="Arial" w:cs="Arial"/>
          <w:color w:val="14171A"/>
          <w:sz w:val="22"/>
          <w:szCs w:val="22"/>
        </w:rPr>
        <w:t>create</w:t>
      </w:r>
      <w:r w:rsidR="004D1556">
        <w:rPr>
          <w:rFonts w:ascii="Arial" w:hAnsi="Arial" w:cs="Arial"/>
          <w:color w:val="14171A"/>
          <w:sz w:val="22"/>
          <w:szCs w:val="22"/>
        </w:rPr>
        <w:t xml:space="preserve"> </w:t>
      </w:r>
      <w:r w:rsidR="00013E71">
        <w:rPr>
          <w:rFonts w:ascii="Arial" w:hAnsi="Arial" w:cs="Arial"/>
          <w:color w:val="14171A"/>
          <w:sz w:val="22"/>
          <w:szCs w:val="22"/>
        </w:rPr>
        <w:t>a</w:t>
      </w:r>
      <w:r w:rsidR="004D1556">
        <w:rPr>
          <w:rFonts w:ascii="Arial" w:hAnsi="Arial" w:cs="Arial"/>
          <w:color w:val="14171A"/>
          <w:sz w:val="22"/>
          <w:szCs w:val="22"/>
        </w:rPr>
        <w:t xml:space="preserve"> </w:t>
      </w:r>
      <w:r w:rsidR="00013E71">
        <w:rPr>
          <w:rFonts w:ascii="Arial" w:hAnsi="Arial" w:cs="Arial"/>
          <w:color w:val="14171A"/>
          <w:sz w:val="22"/>
          <w:szCs w:val="22"/>
        </w:rPr>
        <w:t>simple</w:t>
      </w:r>
      <w:r w:rsidR="004D1556">
        <w:rPr>
          <w:rFonts w:ascii="Arial" w:hAnsi="Arial" w:cs="Arial"/>
          <w:color w:val="14171A"/>
          <w:sz w:val="22"/>
          <w:szCs w:val="22"/>
        </w:rPr>
        <w:t xml:space="preserve"> </w:t>
      </w:r>
      <w:r w:rsidR="00013E71">
        <w:rPr>
          <w:rFonts w:ascii="Arial" w:hAnsi="Arial" w:cs="Arial"/>
          <w:color w:val="14171A"/>
          <w:sz w:val="22"/>
          <w:szCs w:val="22"/>
        </w:rPr>
        <w:t>video</w:t>
      </w:r>
      <w:r w:rsidR="004D1556">
        <w:rPr>
          <w:rFonts w:ascii="Arial" w:hAnsi="Arial" w:cs="Arial"/>
          <w:color w:val="14171A"/>
          <w:sz w:val="22"/>
          <w:szCs w:val="22"/>
        </w:rPr>
        <w:t xml:space="preserve"> </w:t>
      </w:r>
      <w:r w:rsidR="00013E71">
        <w:rPr>
          <w:rFonts w:ascii="Arial" w:hAnsi="Arial" w:cs="Arial"/>
          <w:color w:val="14171A"/>
          <w:sz w:val="22"/>
          <w:szCs w:val="22"/>
        </w:rPr>
        <w:t>playback</w:t>
      </w:r>
      <w:r w:rsidR="004D1556">
        <w:rPr>
          <w:rFonts w:ascii="Arial" w:hAnsi="Arial" w:cs="Arial"/>
          <w:color w:val="14171A"/>
          <w:sz w:val="22"/>
          <w:szCs w:val="22"/>
        </w:rPr>
        <w:t xml:space="preserve"> </w:t>
      </w:r>
      <w:r w:rsidR="00013E71">
        <w:rPr>
          <w:rFonts w:ascii="Arial" w:hAnsi="Arial" w:cs="Arial"/>
          <w:color w:val="14171A"/>
          <w:sz w:val="22"/>
          <w:szCs w:val="22"/>
        </w:rPr>
        <w:t>app</w:t>
      </w:r>
      <w:r>
        <w:rPr>
          <w:rFonts w:ascii="Arial" w:hAnsi="Arial" w:cs="Arial"/>
          <w:color w:val="14171A"/>
          <w:sz w:val="22"/>
          <w:szCs w:val="22"/>
        </w:rPr>
        <w:t>).</w:t>
      </w:r>
      <w:r w:rsidR="004D1556">
        <w:rPr>
          <w:rFonts w:ascii="Arial" w:hAnsi="Arial" w:cs="Arial"/>
          <w:color w:val="14171A"/>
          <w:sz w:val="22"/>
          <w:szCs w:val="22"/>
        </w:rPr>
        <w:t xml:space="preserve"> </w:t>
      </w:r>
    </w:p>
    <w:p w14:paraId="5ABBDF7C" w14:textId="43FA5E94" w:rsidR="00013E71" w:rsidRDefault="00013E71" w:rsidP="00013E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pacing w:val="-5"/>
          <w:sz w:val="22"/>
          <w:szCs w:val="22"/>
        </w:rPr>
      </w:pPr>
      <w:r w:rsidRPr="00013E71">
        <w:rPr>
          <w:rFonts w:ascii="Arial" w:hAnsi="Arial" w:cs="Arial"/>
          <w:color w:val="333333"/>
          <w:spacing w:val="-5"/>
          <w:sz w:val="22"/>
          <w:szCs w:val="22"/>
        </w:rPr>
        <w:t>You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use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audio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session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communicate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system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how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you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intend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use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audio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in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your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app.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audio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session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acts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as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intermediary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between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your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app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and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operating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system—and,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in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turn,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underlying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audio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hardware.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Configure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audio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session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give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your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app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audio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behavior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expected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of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media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playback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app.</w:t>
      </w:r>
    </w:p>
    <w:p w14:paraId="370470BA" w14:textId="77777777" w:rsidR="00013E71" w:rsidRPr="00013E71" w:rsidRDefault="00013E71" w:rsidP="00013E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pacing w:val="-5"/>
          <w:sz w:val="22"/>
          <w:szCs w:val="22"/>
        </w:rPr>
      </w:pPr>
    </w:p>
    <w:p w14:paraId="7D3188E5" w14:textId="7F0AB71A" w:rsidR="00013E71" w:rsidRDefault="00013E71" w:rsidP="00013E71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pacing w:val="-5"/>
          <w:sz w:val="22"/>
          <w:szCs w:val="22"/>
        </w:rPr>
      </w:pPr>
      <w:r w:rsidRPr="00013E71">
        <w:rPr>
          <w:rFonts w:ascii="Arial" w:hAnsi="Arial" w:cs="Arial"/>
          <w:color w:val="333333"/>
          <w:spacing w:val="-5"/>
          <w:sz w:val="22"/>
          <w:szCs w:val="22"/>
        </w:rPr>
        <w:t>Use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Style w:val="HTMLCode"/>
          <w:rFonts w:ascii="Arial" w:hAnsi="Arial" w:cs="Arial"/>
          <w:color w:val="333333"/>
          <w:sz w:val="22"/>
          <w:szCs w:val="22"/>
        </w:rPr>
        <w:t>import</w:t>
      </w:r>
      <w:r w:rsidR="004D1556">
        <w:rPr>
          <w:rStyle w:val="HTMLCode"/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13E71">
        <w:rPr>
          <w:rStyle w:val="HTMLCode"/>
          <w:rFonts w:ascii="Arial" w:hAnsi="Arial" w:cs="Arial"/>
          <w:color w:val="333333"/>
          <w:sz w:val="22"/>
          <w:szCs w:val="22"/>
        </w:rPr>
        <w:t>AVFoundation</w:t>
      </w:r>
      <w:proofErr w:type="spellEnd"/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add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proofErr w:type="spellStart"/>
      <w:r w:rsidRPr="00013E71">
        <w:rPr>
          <w:rFonts w:ascii="Arial" w:hAnsi="Arial" w:cs="Arial"/>
          <w:color w:val="333333"/>
          <w:spacing w:val="-5"/>
          <w:sz w:val="22"/>
          <w:szCs w:val="22"/>
        </w:rPr>
        <w:t>AVFoundation</w:t>
      </w:r>
      <w:proofErr w:type="spellEnd"/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framework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proofErr w:type="spellStart"/>
      <w:r w:rsidRPr="00013E71">
        <w:rPr>
          <w:rStyle w:val="HTMLCode"/>
          <w:rFonts w:ascii="Arial" w:hAnsi="Arial" w:cs="Arial"/>
          <w:color w:val="333333"/>
          <w:sz w:val="22"/>
          <w:szCs w:val="22"/>
        </w:rPr>
        <w:t>AppDelegate.swift</w:t>
      </w:r>
      <w:proofErr w:type="spellEnd"/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class.</w:t>
      </w:r>
    </w:p>
    <w:p w14:paraId="183E9A7C" w14:textId="77777777" w:rsidR="00013E71" w:rsidRPr="00013E71" w:rsidRDefault="00013E71" w:rsidP="00013E7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333333"/>
          <w:spacing w:val="-5"/>
          <w:sz w:val="22"/>
          <w:szCs w:val="22"/>
        </w:rPr>
      </w:pPr>
    </w:p>
    <w:p w14:paraId="7183299A" w14:textId="0CE8B001" w:rsidR="00013E71" w:rsidRPr="00013E71" w:rsidRDefault="00013E71" w:rsidP="00013E71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pacing w:val="-5"/>
          <w:sz w:val="22"/>
          <w:szCs w:val="22"/>
        </w:rPr>
      </w:pPr>
      <w:r w:rsidRPr="00013E71">
        <w:rPr>
          <w:rFonts w:ascii="Arial" w:hAnsi="Arial" w:cs="Arial"/>
          <w:color w:val="333333"/>
          <w:spacing w:val="-5"/>
          <w:sz w:val="22"/>
          <w:szCs w:val="22"/>
        </w:rPr>
        <w:t>In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hyperlink r:id="rId8" w:history="1">
        <w:r w:rsidRPr="00013E71">
          <w:rPr>
            <w:rStyle w:val="HTMLCode"/>
            <w:rFonts w:ascii="Arial" w:hAnsi="Arial" w:cs="Arial"/>
            <w:color w:val="0070C9"/>
            <w:sz w:val="22"/>
            <w:szCs w:val="22"/>
          </w:rPr>
          <w:t>application(_:</w:t>
        </w:r>
        <w:proofErr w:type="spellStart"/>
        <w:r w:rsidRPr="00013E71">
          <w:rPr>
            <w:rStyle w:val="HTMLCode"/>
            <w:rFonts w:ascii="Arial" w:hAnsi="Arial" w:cs="Arial"/>
            <w:color w:val="0070C9"/>
            <w:sz w:val="22"/>
            <w:szCs w:val="22"/>
          </w:rPr>
          <w:t>didFinishLaunchingWithOptions</w:t>
        </w:r>
        <w:proofErr w:type="spellEnd"/>
        <w:r w:rsidRPr="00013E71">
          <w:rPr>
            <w:rStyle w:val="HTMLCode"/>
            <w:rFonts w:ascii="Arial" w:hAnsi="Arial" w:cs="Arial"/>
            <w:color w:val="0070C9"/>
            <w:sz w:val="22"/>
            <w:szCs w:val="22"/>
          </w:rPr>
          <w:t>:)</w:t>
        </w:r>
      </w:hyperlink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method,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retrieve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shared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instance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of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audio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session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and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set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app’s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audio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session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category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hyperlink r:id="rId9" w:history="1">
        <w:r w:rsidRPr="00013E71">
          <w:rPr>
            <w:rStyle w:val="HTMLCode"/>
            <w:rFonts w:ascii="Arial" w:hAnsi="Arial" w:cs="Arial"/>
            <w:color w:val="0070C9"/>
            <w:sz w:val="22"/>
            <w:szCs w:val="22"/>
          </w:rPr>
          <w:t>playback</w:t>
        </w:r>
      </w:hyperlink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and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mode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hyperlink r:id="rId10" w:history="1">
        <w:proofErr w:type="spellStart"/>
        <w:r w:rsidRPr="00013E71">
          <w:rPr>
            <w:rStyle w:val="HTMLCode"/>
            <w:rFonts w:ascii="Arial" w:hAnsi="Arial" w:cs="Arial"/>
            <w:color w:val="0070C9"/>
            <w:sz w:val="22"/>
            <w:szCs w:val="22"/>
          </w:rPr>
          <w:t>moviePlayback</w:t>
        </w:r>
        <w:proofErr w:type="spellEnd"/>
      </w:hyperlink>
      <w:r w:rsidRPr="00013E71">
        <w:rPr>
          <w:rFonts w:ascii="Arial" w:hAnsi="Arial" w:cs="Arial"/>
          <w:color w:val="333333"/>
          <w:spacing w:val="-5"/>
          <w:sz w:val="22"/>
          <w:szCs w:val="22"/>
        </w:rPr>
        <w:t>.</w:t>
      </w:r>
    </w:p>
    <w:p w14:paraId="419E1F7B" w14:textId="77777777" w:rsidR="0050080D" w:rsidRDefault="0050080D" w:rsidP="00E00A8E">
      <w:pPr>
        <w:pStyle w:val="ListBullet"/>
        <w:numPr>
          <w:ilvl w:val="0"/>
          <w:numId w:val="0"/>
        </w:numPr>
        <w:jc w:val="both"/>
        <w:rPr>
          <w:rFonts w:ascii="Arial" w:hAnsi="Arial" w:cs="Arial"/>
          <w:color w:val="14171A"/>
          <w:sz w:val="22"/>
          <w:szCs w:val="22"/>
        </w:rPr>
      </w:pPr>
    </w:p>
    <w:p w14:paraId="5D256E5C" w14:textId="37FE35C7" w:rsidR="000B1572" w:rsidRDefault="00013E71" w:rsidP="00E00A8E">
      <w:pPr>
        <w:pStyle w:val="ListBullet"/>
        <w:numPr>
          <w:ilvl w:val="0"/>
          <w:numId w:val="0"/>
        </w:numPr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Add</w:t>
      </w:r>
      <w:r w:rsidR="004D1556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the</w:t>
      </w:r>
      <w:r w:rsidR="004D1556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following:</w:t>
      </w:r>
    </w:p>
    <w:p w14:paraId="700C739A" w14:textId="2167A01C" w:rsidR="00013E71" w:rsidRDefault="00013E71" w:rsidP="00E00A8E">
      <w:pPr>
        <w:pStyle w:val="ListBullet"/>
        <w:numPr>
          <w:ilvl w:val="0"/>
          <w:numId w:val="0"/>
        </w:numPr>
        <w:jc w:val="both"/>
        <w:rPr>
          <w:rFonts w:ascii="Arial" w:hAnsi="Arial" w:cs="Arial"/>
          <w:color w:val="14171A"/>
          <w:sz w:val="22"/>
          <w:szCs w:val="22"/>
        </w:rPr>
      </w:pPr>
    </w:p>
    <w:p w14:paraId="1F762113" w14:textId="7BFB983B" w:rsidR="00013E71" w:rsidRPr="00013E71" w:rsidRDefault="00013E71" w:rsidP="00013E71">
      <w:pPr>
        <w:pStyle w:val="ListBullet"/>
        <w:numPr>
          <w:ilvl w:val="0"/>
          <w:numId w:val="0"/>
        </w:numPr>
        <w:shd w:val="clear" w:color="auto" w:fill="F2F2F2" w:themeFill="background1" w:themeFillShade="F2"/>
        <w:jc w:val="both"/>
        <w:rPr>
          <w:rFonts w:ascii="Arial" w:hAnsi="Arial" w:cs="Arial"/>
          <w:color w:val="14171A"/>
          <w:sz w:val="21"/>
          <w:szCs w:val="21"/>
        </w:rPr>
      </w:pPr>
      <w:r w:rsidRPr="00013E71">
        <w:rPr>
          <w:rFonts w:ascii="Menlo" w:hAnsi="Menlo" w:cs="Menlo"/>
          <w:b/>
          <w:bCs/>
          <w:color w:val="9B2393"/>
          <w:sz w:val="21"/>
          <w:szCs w:val="21"/>
        </w:rPr>
        <w:t>import</w:t>
      </w:r>
      <w:r w:rsidR="004D155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013E71">
        <w:rPr>
          <w:rFonts w:ascii="Menlo" w:hAnsi="Menlo" w:cs="Menlo"/>
          <w:color w:val="000000"/>
          <w:sz w:val="21"/>
          <w:szCs w:val="21"/>
        </w:rPr>
        <w:t>AVFoundation</w:t>
      </w:r>
      <w:proofErr w:type="spellEnd"/>
    </w:p>
    <w:p w14:paraId="1A5EED51" w14:textId="3F00E6F3" w:rsidR="00013E71" w:rsidRPr="00013E71" w:rsidRDefault="004D1556" w:rsidP="00013E71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</w:t>
      </w:r>
      <w:proofErr w:type="spellStart"/>
      <w:r w:rsidR="00013E71" w:rsidRPr="00013E71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func</w:t>
      </w:r>
      <w:proofErr w:type="spellEnd"/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gramStart"/>
      <w:r w:rsidR="00013E71" w:rsidRPr="00013E71">
        <w:rPr>
          <w:rFonts w:ascii="Menlo" w:eastAsiaTheme="minorHAnsi" w:hAnsi="Menlo" w:cs="Menlo"/>
          <w:color w:val="0F68A0"/>
          <w:sz w:val="21"/>
          <w:szCs w:val="21"/>
          <w:lang w:eastAsia="ja-JP"/>
        </w:rPr>
        <w:t>application</w:t>
      </w:r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</w:t>
      </w:r>
      <w:proofErr w:type="gramEnd"/>
      <w:r w:rsidR="00013E71" w:rsidRPr="00013E71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_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application: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="00013E71" w:rsidRPr="00013E71">
        <w:rPr>
          <w:rFonts w:ascii="Menlo" w:eastAsiaTheme="minorHAnsi" w:hAnsi="Menlo" w:cs="Menlo"/>
          <w:color w:val="3900A0"/>
          <w:sz w:val="21"/>
          <w:szCs w:val="21"/>
          <w:lang w:eastAsia="ja-JP"/>
        </w:rPr>
        <w:t>UIApplication</w:t>
      </w:r>
      <w:proofErr w:type="spellEnd"/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,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didFinishLaunchingWithOptions</w:t>
      </w:r>
      <w:proofErr w:type="spellEnd"/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launchOptions</w:t>
      </w:r>
      <w:proofErr w:type="spellEnd"/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: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[</w:t>
      </w:r>
      <w:proofErr w:type="spellStart"/>
      <w:r w:rsidR="00013E71" w:rsidRPr="00013E71">
        <w:rPr>
          <w:rFonts w:ascii="Menlo" w:eastAsiaTheme="minorHAnsi" w:hAnsi="Menlo" w:cs="Menlo"/>
          <w:color w:val="3900A0"/>
          <w:sz w:val="21"/>
          <w:szCs w:val="21"/>
          <w:lang w:eastAsia="ja-JP"/>
        </w:rPr>
        <w:t>UIApplication</w:t>
      </w:r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.</w:t>
      </w:r>
      <w:r w:rsidR="00013E71" w:rsidRPr="00013E71">
        <w:rPr>
          <w:rFonts w:ascii="Menlo" w:eastAsiaTheme="minorHAnsi" w:hAnsi="Menlo" w:cs="Menlo"/>
          <w:color w:val="3900A0"/>
          <w:sz w:val="21"/>
          <w:szCs w:val="21"/>
          <w:lang w:eastAsia="ja-JP"/>
        </w:rPr>
        <w:t>LaunchOptionsKey</w:t>
      </w:r>
      <w:proofErr w:type="spellEnd"/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: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013E71" w:rsidRPr="00013E71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Any</w:t>
      </w:r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]?)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-&gt;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013E71" w:rsidRPr="00013E71">
        <w:rPr>
          <w:rFonts w:ascii="Menlo" w:eastAsiaTheme="minorHAnsi" w:hAnsi="Menlo" w:cs="Menlo"/>
          <w:color w:val="3900A0"/>
          <w:sz w:val="21"/>
          <w:szCs w:val="21"/>
          <w:lang w:eastAsia="ja-JP"/>
        </w:rPr>
        <w:t>Bool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{</w:t>
      </w:r>
    </w:p>
    <w:p w14:paraId="46C2F572" w14:textId="5CA95FCF" w:rsidR="00013E71" w:rsidRPr="00013E71" w:rsidRDefault="004D1556" w:rsidP="00013E71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</w:t>
      </w:r>
      <w:r w:rsidR="00013E71" w:rsidRPr="00013E71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audioSession</w:t>
      </w:r>
      <w:proofErr w:type="spellEnd"/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=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="00013E71" w:rsidRPr="00013E71">
        <w:rPr>
          <w:rFonts w:ascii="Menlo" w:eastAsiaTheme="minorHAnsi" w:hAnsi="Menlo" w:cs="Menlo"/>
          <w:color w:val="3900A0"/>
          <w:sz w:val="21"/>
          <w:szCs w:val="21"/>
          <w:lang w:eastAsia="ja-JP"/>
        </w:rPr>
        <w:t>AVAudioSession</w:t>
      </w:r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.</w:t>
      </w:r>
      <w:r w:rsidR="00013E71" w:rsidRPr="00013E71">
        <w:rPr>
          <w:rFonts w:ascii="Menlo" w:eastAsiaTheme="minorHAnsi" w:hAnsi="Menlo" w:cs="Menlo"/>
          <w:color w:val="6C36A9"/>
          <w:sz w:val="21"/>
          <w:szCs w:val="21"/>
          <w:lang w:eastAsia="ja-JP"/>
        </w:rPr>
        <w:t>sharedInstance</w:t>
      </w:r>
      <w:proofErr w:type="spellEnd"/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()</w:t>
      </w:r>
    </w:p>
    <w:p w14:paraId="404EF905" w14:textId="73B4C251" w:rsidR="00013E71" w:rsidRPr="00013E71" w:rsidRDefault="004D1556" w:rsidP="00013E71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</w:t>
      </w:r>
      <w:r w:rsidR="00013E71" w:rsidRPr="00013E71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do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{</w:t>
      </w:r>
    </w:p>
    <w:p w14:paraId="30B41028" w14:textId="5EC46EF1" w:rsidR="00013E71" w:rsidRPr="00013E71" w:rsidRDefault="004D1556" w:rsidP="00013E71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    </w:t>
      </w:r>
      <w:r w:rsidR="00013E71" w:rsidRPr="00013E71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try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audioSession.</w:t>
      </w:r>
      <w:r w:rsidR="00013E71" w:rsidRPr="00013E71">
        <w:rPr>
          <w:rFonts w:ascii="Menlo" w:eastAsiaTheme="minorHAnsi" w:hAnsi="Menlo" w:cs="Menlo"/>
          <w:color w:val="6C36A9"/>
          <w:sz w:val="21"/>
          <w:szCs w:val="21"/>
          <w:lang w:eastAsia="ja-JP"/>
        </w:rPr>
        <w:t>setCategory</w:t>
      </w:r>
      <w:proofErr w:type="spellEnd"/>
      <w:proofErr w:type="gramStart"/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(.</w:t>
      </w:r>
      <w:r w:rsidR="00013E71" w:rsidRPr="00013E71">
        <w:rPr>
          <w:rFonts w:ascii="Menlo" w:eastAsiaTheme="minorHAnsi" w:hAnsi="Menlo" w:cs="Menlo"/>
          <w:color w:val="6C36A9"/>
          <w:sz w:val="21"/>
          <w:szCs w:val="21"/>
          <w:lang w:eastAsia="ja-JP"/>
        </w:rPr>
        <w:t>playback</w:t>
      </w:r>
      <w:proofErr w:type="gramEnd"/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,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mode: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.</w:t>
      </w:r>
      <w:proofErr w:type="spellStart"/>
      <w:r w:rsidR="00013E71" w:rsidRPr="00013E71">
        <w:rPr>
          <w:rFonts w:ascii="Menlo" w:eastAsiaTheme="minorHAnsi" w:hAnsi="Menlo" w:cs="Menlo"/>
          <w:color w:val="6C36A9"/>
          <w:sz w:val="21"/>
          <w:szCs w:val="21"/>
          <w:lang w:eastAsia="ja-JP"/>
        </w:rPr>
        <w:t>moviePlayback</w:t>
      </w:r>
      <w:proofErr w:type="spellEnd"/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)</w:t>
      </w:r>
    </w:p>
    <w:p w14:paraId="06DC921F" w14:textId="333128C8" w:rsidR="00013E71" w:rsidRPr="00013E71" w:rsidRDefault="004D1556" w:rsidP="00013E71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</w:t>
      </w:r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}</w:t>
      </w:r>
    </w:p>
    <w:p w14:paraId="56DE5C98" w14:textId="280EF79F" w:rsidR="00013E71" w:rsidRPr="00013E71" w:rsidRDefault="004D1556" w:rsidP="00013E71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</w:t>
      </w:r>
      <w:r w:rsidR="00013E71" w:rsidRPr="00013E71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catch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{</w:t>
      </w:r>
    </w:p>
    <w:p w14:paraId="2B9308F0" w14:textId="4C5E40DB" w:rsidR="00013E71" w:rsidRPr="00013E71" w:rsidRDefault="004D1556" w:rsidP="00013E71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    </w:t>
      </w:r>
      <w:proofErr w:type="gramStart"/>
      <w:r w:rsidR="00013E71" w:rsidRPr="00013E71">
        <w:rPr>
          <w:rFonts w:ascii="Menlo" w:eastAsiaTheme="minorHAnsi" w:hAnsi="Menlo" w:cs="Menlo"/>
          <w:color w:val="6C36A9"/>
          <w:sz w:val="21"/>
          <w:szCs w:val="21"/>
          <w:lang w:eastAsia="ja-JP"/>
        </w:rPr>
        <w:t>print</w:t>
      </w:r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</w:t>
      </w:r>
      <w:proofErr w:type="gramEnd"/>
      <w:r w:rsidR="00013E71" w:rsidRPr="00013E71">
        <w:rPr>
          <w:rFonts w:ascii="Menlo" w:eastAsiaTheme="minorHAnsi" w:hAnsi="Menlo" w:cs="Menlo"/>
          <w:color w:val="C41A16"/>
          <w:sz w:val="21"/>
          <w:szCs w:val="21"/>
          <w:lang w:eastAsia="ja-JP"/>
        </w:rPr>
        <w:t>"Setting</w:t>
      </w:r>
      <w:r>
        <w:rPr>
          <w:rFonts w:ascii="Menlo" w:eastAsiaTheme="minorHAnsi" w:hAnsi="Menlo" w:cs="Menlo"/>
          <w:color w:val="C41A16"/>
          <w:sz w:val="21"/>
          <w:szCs w:val="21"/>
          <w:lang w:eastAsia="ja-JP"/>
        </w:rPr>
        <w:t xml:space="preserve"> </w:t>
      </w:r>
      <w:r w:rsidR="00013E71" w:rsidRPr="00013E71">
        <w:rPr>
          <w:rFonts w:ascii="Menlo" w:eastAsiaTheme="minorHAnsi" w:hAnsi="Menlo" w:cs="Menlo"/>
          <w:color w:val="C41A16"/>
          <w:sz w:val="21"/>
          <w:szCs w:val="21"/>
          <w:lang w:eastAsia="ja-JP"/>
        </w:rPr>
        <w:t>category</w:t>
      </w:r>
      <w:r>
        <w:rPr>
          <w:rFonts w:ascii="Menlo" w:eastAsiaTheme="minorHAnsi" w:hAnsi="Menlo" w:cs="Menlo"/>
          <w:color w:val="C41A16"/>
          <w:sz w:val="21"/>
          <w:szCs w:val="21"/>
          <w:lang w:eastAsia="ja-JP"/>
        </w:rPr>
        <w:t xml:space="preserve"> </w:t>
      </w:r>
      <w:r w:rsidR="00013E71" w:rsidRPr="00013E71">
        <w:rPr>
          <w:rFonts w:ascii="Menlo" w:eastAsiaTheme="minorHAnsi" w:hAnsi="Menlo" w:cs="Menlo"/>
          <w:color w:val="C41A16"/>
          <w:sz w:val="21"/>
          <w:szCs w:val="21"/>
          <w:lang w:eastAsia="ja-JP"/>
        </w:rPr>
        <w:t>to</w:t>
      </w:r>
      <w:r>
        <w:rPr>
          <w:rFonts w:ascii="Menlo" w:eastAsiaTheme="minorHAnsi" w:hAnsi="Menlo" w:cs="Menlo"/>
          <w:color w:val="C41A16"/>
          <w:sz w:val="21"/>
          <w:szCs w:val="21"/>
          <w:lang w:eastAsia="ja-JP"/>
        </w:rPr>
        <w:t xml:space="preserve"> </w:t>
      </w:r>
      <w:proofErr w:type="spellStart"/>
      <w:r w:rsidR="00013E71" w:rsidRPr="00013E71">
        <w:rPr>
          <w:rFonts w:ascii="Menlo" w:eastAsiaTheme="minorHAnsi" w:hAnsi="Menlo" w:cs="Menlo"/>
          <w:color w:val="C41A16"/>
          <w:sz w:val="21"/>
          <w:szCs w:val="21"/>
          <w:lang w:eastAsia="ja-JP"/>
        </w:rPr>
        <w:t>AVAudioSessionCategoryPlayback</w:t>
      </w:r>
      <w:proofErr w:type="spellEnd"/>
      <w:r>
        <w:rPr>
          <w:rFonts w:ascii="Menlo" w:eastAsiaTheme="minorHAnsi" w:hAnsi="Menlo" w:cs="Menlo"/>
          <w:color w:val="C41A16"/>
          <w:sz w:val="21"/>
          <w:szCs w:val="21"/>
          <w:lang w:eastAsia="ja-JP"/>
        </w:rPr>
        <w:t xml:space="preserve"> </w:t>
      </w:r>
      <w:r w:rsidR="00013E71" w:rsidRPr="00013E71">
        <w:rPr>
          <w:rFonts w:ascii="Menlo" w:eastAsiaTheme="minorHAnsi" w:hAnsi="Menlo" w:cs="Menlo"/>
          <w:color w:val="C41A16"/>
          <w:sz w:val="21"/>
          <w:szCs w:val="21"/>
          <w:lang w:eastAsia="ja-JP"/>
        </w:rPr>
        <w:t>failed."</w:t>
      </w:r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)</w:t>
      </w:r>
    </w:p>
    <w:p w14:paraId="42CAB13C" w14:textId="00C8A0AE" w:rsidR="00013E71" w:rsidRPr="00013E71" w:rsidRDefault="004D1556" w:rsidP="00013E71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</w:t>
      </w:r>
      <w:r w:rsidR="00013E71" w:rsidRPr="00013E71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}</w:t>
      </w:r>
    </w:p>
    <w:p w14:paraId="74FE20A9" w14:textId="35E18522" w:rsidR="00013E71" w:rsidRPr="00013E71" w:rsidRDefault="004D1556" w:rsidP="00013E71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</w:t>
      </w:r>
      <w:r w:rsidR="00013E71" w:rsidRPr="00013E71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return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013E71" w:rsidRPr="00013E71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true</w:t>
      </w:r>
    </w:p>
    <w:p w14:paraId="5C785100" w14:textId="16AA5A8B" w:rsidR="000B1572" w:rsidRPr="00013E71" w:rsidRDefault="004D1556" w:rsidP="00013E71">
      <w:pPr>
        <w:pStyle w:val="ListBullet"/>
        <w:numPr>
          <w:ilvl w:val="0"/>
          <w:numId w:val="0"/>
        </w:numPr>
        <w:shd w:val="clear" w:color="auto" w:fill="F2F2F2" w:themeFill="background1" w:themeFillShade="F2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 w:rsidR="00013E71" w:rsidRPr="00013E71">
        <w:rPr>
          <w:rFonts w:ascii="Menlo" w:hAnsi="Menlo" w:cs="Menlo"/>
          <w:color w:val="000000"/>
          <w:sz w:val="21"/>
          <w:szCs w:val="21"/>
        </w:rPr>
        <w:t>}</w:t>
      </w:r>
    </w:p>
    <w:p w14:paraId="2D14E128" w14:textId="6425BC2F" w:rsidR="00013E71" w:rsidRDefault="00013E71" w:rsidP="00013E71">
      <w:pPr>
        <w:pStyle w:val="ListBullet"/>
        <w:numPr>
          <w:ilvl w:val="0"/>
          <w:numId w:val="0"/>
        </w:numPr>
        <w:rPr>
          <w:rFonts w:ascii="Arial" w:hAnsi="Arial" w:cs="Arial"/>
          <w:color w:val="14171A"/>
          <w:sz w:val="22"/>
          <w:szCs w:val="22"/>
        </w:rPr>
      </w:pPr>
    </w:p>
    <w:p w14:paraId="7D3004ED" w14:textId="259F022E" w:rsidR="00013E71" w:rsidRPr="00C44534" w:rsidRDefault="00013E71" w:rsidP="00013E71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3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Set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up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and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configure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the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user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proofErr w:type="spellStart"/>
      <w:r>
        <w:rPr>
          <w:rStyle w:val="Strong"/>
          <w:rFonts w:ascii="Consolas" w:hAnsi="Consolas" w:cs="Consolas"/>
          <w:color w:val="282828"/>
          <w:sz w:val="24"/>
        </w:rPr>
        <w:t>interfacea</w:t>
      </w:r>
      <w:proofErr w:type="spellEnd"/>
    </w:p>
    <w:p w14:paraId="0AF3B444" w14:textId="0A98DA7B" w:rsidR="00013E71" w:rsidRDefault="00013E71" w:rsidP="00013E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pacing w:val="-5"/>
          <w:sz w:val="22"/>
          <w:szCs w:val="22"/>
        </w:rPr>
      </w:pP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After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configuring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your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app’s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audio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session,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you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need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create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user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interface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for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player.</w:t>
      </w:r>
    </w:p>
    <w:p w14:paraId="0C96F2B9" w14:textId="77777777" w:rsidR="00013E71" w:rsidRPr="00013E71" w:rsidRDefault="00013E71" w:rsidP="00013E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pacing w:val="-5"/>
          <w:sz w:val="22"/>
          <w:szCs w:val="22"/>
        </w:rPr>
      </w:pPr>
    </w:p>
    <w:p w14:paraId="425740C3" w14:textId="4903DC48" w:rsidR="00013E71" w:rsidRPr="00013E71" w:rsidRDefault="00013E71" w:rsidP="00013E71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pacing w:val="-5"/>
          <w:sz w:val="22"/>
          <w:szCs w:val="22"/>
        </w:rPr>
      </w:pPr>
      <w:r w:rsidRPr="00013E71">
        <w:rPr>
          <w:rFonts w:ascii="Arial" w:hAnsi="Arial" w:cs="Arial"/>
          <w:color w:val="333333"/>
          <w:spacing w:val="-5"/>
          <w:sz w:val="22"/>
          <w:szCs w:val="22"/>
        </w:rPr>
        <w:t>Open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proofErr w:type="spellStart"/>
      <w:r w:rsidRPr="00013E71">
        <w:rPr>
          <w:rStyle w:val="HTMLCode"/>
          <w:rFonts w:ascii="Arial" w:hAnsi="Arial" w:cs="Arial"/>
          <w:color w:val="333333"/>
          <w:sz w:val="22"/>
          <w:szCs w:val="22"/>
        </w:rPr>
        <w:t>Main.storyboard</w:t>
      </w:r>
      <w:proofErr w:type="spellEnd"/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file.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In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Library’s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search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field,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type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Style w:val="HTMLCode"/>
          <w:rFonts w:ascii="Arial" w:hAnsi="Arial" w:cs="Arial"/>
          <w:color w:val="333333"/>
          <w:sz w:val="22"/>
          <w:szCs w:val="22"/>
        </w:rPr>
        <w:t>button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find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Style w:val="HTMLCode"/>
          <w:rFonts w:ascii="Arial" w:hAnsi="Arial" w:cs="Arial"/>
          <w:color w:val="333333"/>
          <w:sz w:val="22"/>
          <w:szCs w:val="22"/>
        </w:rPr>
        <w:t>Button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object.</w:t>
      </w:r>
    </w:p>
    <w:p w14:paraId="285C4B30" w14:textId="1C6F9FE2" w:rsidR="00013E71" w:rsidRPr="00013E71" w:rsidRDefault="00013E71" w:rsidP="00013E71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pacing w:val="-5"/>
          <w:sz w:val="22"/>
          <w:szCs w:val="22"/>
        </w:rPr>
      </w:pPr>
      <w:r w:rsidRPr="00013E71">
        <w:rPr>
          <w:rFonts w:ascii="Arial" w:hAnsi="Arial" w:cs="Arial"/>
          <w:color w:val="333333"/>
          <w:spacing w:val="-5"/>
          <w:sz w:val="22"/>
          <w:szCs w:val="22"/>
        </w:rPr>
        <w:t>Drag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Style w:val="HTMLCode"/>
          <w:rFonts w:ascii="Arial" w:hAnsi="Arial" w:cs="Arial"/>
          <w:color w:val="333333"/>
          <w:sz w:val="22"/>
          <w:szCs w:val="22"/>
        </w:rPr>
        <w:t>Button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object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into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View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Controller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Scene’s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view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and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give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it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title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Play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Video.</w:t>
      </w:r>
    </w:p>
    <w:p w14:paraId="77BD3BD0" w14:textId="76AB8AB9" w:rsidR="00013E71" w:rsidRPr="00013E71" w:rsidRDefault="00013E71" w:rsidP="00013E71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pacing w:val="-5"/>
          <w:sz w:val="22"/>
          <w:szCs w:val="22"/>
        </w:rPr>
      </w:pPr>
      <w:r w:rsidRPr="00013E71">
        <w:rPr>
          <w:rFonts w:ascii="Arial" w:hAnsi="Arial" w:cs="Arial"/>
          <w:color w:val="333333"/>
          <w:spacing w:val="-5"/>
          <w:sz w:val="22"/>
          <w:szCs w:val="22"/>
        </w:rPr>
        <w:lastRenderedPageBreak/>
        <w:t>Add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alignment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constraints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center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button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both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horizontally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and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vertically.</w:t>
      </w:r>
    </w:p>
    <w:p w14:paraId="3EE0913F" w14:textId="1EE68FBA" w:rsidR="00013E71" w:rsidRDefault="00013E71" w:rsidP="00013E71">
      <w:pPr>
        <w:pStyle w:val="ListBullet"/>
        <w:numPr>
          <w:ilvl w:val="0"/>
          <w:numId w:val="0"/>
        </w:numPr>
        <w:rPr>
          <w:rFonts w:ascii="Arial" w:hAnsi="Arial" w:cs="Arial"/>
          <w:color w:val="14171A"/>
          <w:sz w:val="22"/>
          <w:szCs w:val="22"/>
        </w:rPr>
      </w:pPr>
    </w:p>
    <w:p w14:paraId="23D7D00B" w14:textId="0865C607" w:rsidR="00013E71" w:rsidRPr="00C44534" w:rsidRDefault="00013E71" w:rsidP="00013E71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4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Implement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Playback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behavior</w:t>
      </w:r>
    </w:p>
    <w:p w14:paraId="3D28C6E0" w14:textId="0AB0111C" w:rsidR="00013E71" w:rsidRDefault="00013E71" w:rsidP="00013E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pacing w:val="-5"/>
          <w:sz w:val="22"/>
          <w:szCs w:val="22"/>
        </w:rPr>
      </w:pPr>
      <w:r w:rsidRPr="00013E71">
        <w:rPr>
          <w:rFonts w:ascii="Arial" w:hAnsi="Arial" w:cs="Arial"/>
          <w:color w:val="333333"/>
          <w:spacing w:val="-5"/>
          <w:sz w:val="22"/>
          <w:szCs w:val="22"/>
        </w:rPr>
        <w:t>Now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that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you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have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created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user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interface,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it’s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time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add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code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required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play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video.</w:t>
      </w:r>
    </w:p>
    <w:p w14:paraId="6FA31CE0" w14:textId="77777777" w:rsidR="00013E71" w:rsidRPr="00013E71" w:rsidRDefault="00013E71" w:rsidP="00013E7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pacing w:val="-5"/>
          <w:sz w:val="22"/>
          <w:szCs w:val="22"/>
        </w:rPr>
      </w:pPr>
    </w:p>
    <w:p w14:paraId="60626654" w14:textId="5C5A195D" w:rsidR="00013E71" w:rsidRPr="00013E71" w:rsidRDefault="00013E71" w:rsidP="00013E71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pacing w:val="-5"/>
          <w:sz w:val="22"/>
          <w:szCs w:val="22"/>
        </w:rPr>
      </w:pPr>
      <w:r w:rsidRPr="00013E71">
        <w:rPr>
          <w:rFonts w:ascii="Arial" w:hAnsi="Arial" w:cs="Arial"/>
          <w:color w:val="333333"/>
          <w:spacing w:val="-5"/>
          <w:sz w:val="22"/>
          <w:szCs w:val="22"/>
        </w:rPr>
        <w:t>In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Project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Navigator,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select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proofErr w:type="spellStart"/>
      <w:r w:rsidRPr="00013E71">
        <w:rPr>
          <w:rStyle w:val="HTMLCode"/>
          <w:rFonts w:ascii="Arial" w:hAnsi="Arial" w:cs="Arial"/>
          <w:color w:val="333333"/>
          <w:sz w:val="22"/>
          <w:szCs w:val="22"/>
        </w:rPr>
        <w:t>Main.storyboard</w:t>
      </w:r>
      <w:proofErr w:type="spellEnd"/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file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and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open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assistant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editor.</w:t>
      </w:r>
    </w:p>
    <w:p w14:paraId="39FC8506" w14:textId="28E5BED6" w:rsidR="00013E71" w:rsidRPr="00013E71" w:rsidRDefault="00013E71" w:rsidP="00013E71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pacing w:val="-5"/>
          <w:sz w:val="22"/>
          <w:szCs w:val="22"/>
        </w:rPr>
      </w:pPr>
      <w:r w:rsidRPr="00013E71">
        <w:rPr>
          <w:rFonts w:ascii="Arial" w:hAnsi="Arial" w:cs="Arial"/>
          <w:color w:val="333333"/>
          <w:spacing w:val="-5"/>
          <w:sz w:val="22"/>
          <w:szCs w:val="22"/>
        </w:rPr>
        <w:t>Control-drag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from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Play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Video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button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proofErr w:type="spellStart"/>
      <w:r w:rsidRPr="00013E71">
        <w:rPr>
          <w:rStyle w:val="HTMLCode"/>
          <w:rFonts w:ascii="Arial" w:hAnsi="Arial" w:cs="Arial"/>
          <w:color w:val="333333"/>
          <w:sz w:val="22"/>
          <w:szCs w:val="22"/>
        </w:rPr>
        <w:t>ViewController.swift</w:t>
      </w:r>
      <w:proofErr w:type="spellEnd"/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class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to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add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new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Style w:val="HTMLCode"/>
          <w:rFonts w:ascii="Arial" w:hAnsi="Arial" w:cs="Arial"/>
          <w:color w:val="333333"/>
          <w:sz w:val="22"/>
          <w:szCs w:val="22"/>
        </w:rPr>
        <w:t>@</w:t>
      </w:r>
      <w:proofErr w:type="spellStart"/>
      <w:r w:rsidRPr="00013E71">
        <w:rPr>
          <w:rStyle w:val="HTMLCode"/>
          <w:rFonts w:ascii="Arial" w:hAnsi="Arial" w:cs="Arial"/>
          <w:color w:val="333333"/>
          <w:sz w:val="22"/>
          <w:szCs w:val="22"/>
        </w:rPr>
        <w:t>IBAction</w:t>
      </w:r>
      <w:proofErr w:type="spellEnd"/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method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called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proofErr w:type="spellStart"/>
      <w:r w:rsidRPr="00013E71">
        <w:rPr>
          <w:rStyle w:val="HTMLCode"/>
          <w:rFonts w:ascii="Arial" w:hAnsi="Arial" w:cs="Arial"/>
          <w:color w:val="333333"/>
          <w:sz w:val="22"/>
          <w:szCs w:val="22"/>
        </w:rPr>
        <w:t>playVideo</w:t>
      </w:r>
      <w:proofErr w:type="spellEnd"/>
      <w:r w:rsidRPr="00013E71">
        <w:rPr>
          <w:rFonts w:ascii="Arial" w:hAnsi="Arial" w:cs="Arial"/>
          <w:color w:val="333333"/>
          <w:spacing w:val="-5"/>
          <w:sz w:val="22"/>
          <w:szCs w:val="22"/>
        </w:rPr>
        <w:t>.</w:t>
      </w:r>
    </w:p>
    <w:p w14:paraId="27880F39" w14:textId="46CA507F" w:rsidR="00013E71" w:rsidRPr="00013E71" w:rsidRDefault="00013E71" w:rsidP="00013E71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pacing w:val="-5"/>
          <w:sz w:val="22"/>
          <w:szCs w:val="22"/>
        </w:rPr>
      </w:pPr>
      <w:r w:rsidRPr="00013E71">
        <w:rPr>
          <w:rFonts w:ascii="Arial" w:hAnsi="Arial" w:cs="Arial"/>
          <w:color w:val="333333"/>
          <w:spacing w:val="-5"/>
          <w:sz w:val="22"/>
          <w:szCs w:val="22"/>
        </w:rPr>
        <w:t>Close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assistant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editor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and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select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proofErr w:type="spellStart"/>
      <w:r w:rsidRPr="00013E71">
        <w:rPr>
          <w:rStyle w:val="HTMLCode"/>
          <w:rFonts w:ascii="Arial" w:hAnsi="Arial" w:cs="Arial"/>
          <w:color w:val="333333"/>
          <w:sz w:val="22"/>
          <w:szCs w:val="22"/>
        </w:rPr>
        <w:t>ViewController.swift</w:t>
      </w:r>
      <w:proofErr w:type="spellEnd"/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class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in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Project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Navigator.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Above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class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definition,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import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proofErr w:type="spellStart"/>
      <w:r w:rsidRPr="00013E71">
        <w:rPr>
          <w:rFonts w:ascii="Arial" w:hAnsi="Arial" w:cs="Arial"/>
          <w:color w:val="333333"/>
          <w:spacing w:val="-5"/>
          <w:sz w:val="22"/>
          <w:szCs w:val="22"/>
        </w:rPr>
        <w:t>AVKit</w:t>
      </w:r>
      <w:proofErr w:type="spellEnd"/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and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proofErr w:type="spellStart"/>
      <w:r w:rsidRPr="00013E71">
        <w:rPr>
          <w:rFonts w:ascii="Arial" w:hAnsi="Arial" w:cs="Arial"/>
          <w:color w:val="333333"/>
          <w:spacing w:val="-5"/>
          <w:sz w:val="22"/>
          <w:szCs w:val="22"/>
        </w:rPr>
        <w:t>AVFoundation</w:t>
      </w:r>
      <w:proofErr w:type="spellEnd"/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frameworks.</w:t>
      </w:r>
    </w:p>
    <w:p w14:paraId="29BCC198" w14:textId="64E4D4E1" w:rsidR="00013E71" w:rsidRPr="00013E71" w:rsidRDefault="00013E71" w:rsidP="00013E71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pacing w:val="-5"/>
          <w:sz w:val="22"/>
          <w:szCs w:val="22"/>
        </w:rPr>
      </w:pPr>
      <w:r w:rsidRPr="00013E71">
        <w:rPr>
          <w:rFonts w:ascii="Arial" w:hAnsi="Arial" w:cs="Arial"/>
          <w:color w:val="333333"/>
          <w:spacing w:val="-5"/>
          <w:sz w:val="22"/>
          <w:szCs w:val="22"/>
        </w:rPr>
        <w:t>In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proofErr w:type="spellStart"/>
      <w:r w:rsidRPr="00013E71">
        <w:rPr>
          <w:rStyle w:val="HTMLCode"/>
          <w:rFonts w:ascii="Arial" w:hAnsi="Arial" w:cs="Arial"/>
          <w:color w:val="333333"/>
          <w:sz w:val="22"/>
          <w:szCs w:val="22"/>
        </w:rPr>
        <w:t>playVideo</w:t>
      </w:r>
      <w:proofErr w:type="spellEnd"/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method,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add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the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following</w:t>
      </w:r>
      <w:r w:rsidR="004D1556">
        <w:rPr>
          <w:rFonts w:ascii="Arial" w:hAnsi="Arial" w:cs="Arial"/>
          <w:color w:val="333333"/>
          <w:spacing w:val="-5"/>
          <w:sz w:val="22"/>
          <w:szCs w:val="22"/>
        </w:rPr>
        <w:t xml:space="preserve"> </w:t>
      </w:r>
      <w:r w:rsidRPr="00013E71">
        <w:rPr>
          <w:rFonts w:ascii="Arial" w:hAnsi="Arial" w:cs="Arial"/>
          <w:color w:val="333333"/>
          <w:spacing w:val="-5"/>
          <w:sz w:val="22"/>
          <w:szCs w:val="22"/>
        </w:rPr>
        <w:t>implementation:</w:t>
      </w:r>
    </w:p>
    <w:p w14:paraId="0E248F57" w14:textId="2B9BBBFF" w:rsidR="00013E71" w:rsidRDefault="00013E71" w:rsidP="00013E71">
      <w:pPr>
        <w:pStyle w:val="ListBullet"/>
        <w:numPr>
          <w:ilvl w:val="0"/>
          <w:numId w:val="0"/>
        </w:numPr>
        <w:rPr>
          <w:rFonts w:ascii="Arial" w:hAnsi="Arial" w:cs="Arial"/>
          <w:color w:val="14171A"/>
          <w:sz w:val="22"/>
          <w:szCs w:val="22"/>
        </w:rPr>
      </w:pPr>
    </w:p>
    <w:p w14:paraId="36068DB6" w14:textId="3A15512D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4D1556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import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UIKit</w:t>
      </w:r>
      <w:proofErr w:type="spellEnd"/>
    </w:p>
    <w:p w14:paraId="3477573C" w14:textId="2217BF6B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4D1556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import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AVKit</w:t>
      </w:r>
      <w:proofErr w:type="spellEnd"/>
    </w:p>
    <w:p w14:paraId="615A63A6" w14:textId="77777777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</w:p>
    <w:p w14:paraId="63ADC2C0" w14:textId="7D0E7E09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4D1556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class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Pr="004D1556">
        <w:rPr>
          <w:rFonts w:ascii="Menlo" w:eastAsiaTheme="minorHAnsi" w:hAnsi="Menlo" w:cs="Menlo"/>
          <w:color w:val="0B4F79"/>
          <w:sz w:val="21"/>
          <w:szCs w:val="21"/>
          <w:lang w:eastAsia="ja-JP"/>
        </w:rPr>
        <w:t>ViewController</w:t>
      </w:r>
      <w:proofErr w:type="spellEnd"/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: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Pr="004D1556">
        <w:rPr>
          <w:rFonts w:ascii="Menlo" w:eastAsiaTheme="minorHAnsi" w:hAnsi="Menlo" w:cs="Menlo"/>
          <w:color w:val="3900A0"/>
          <w:sz w:val="21"/>
          <w:szCs w:val="21"/>
          <w:lang w:eastAsia="ja-JP"/>
        </w:rPr>
        <w:t>UIViewController</w:t>
      </w:r>
      <w:proofErr w:type="spellEnd"/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{</w:t>
      </w:r>
    </w:p>
    <w:p w14:paraId="1C152BB9" w14:textId="77777777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</w:p>
    <w:p w14:paraId="733B283A" w14:textId="18A75B51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</w:t>
      </w:r>
      <w:r w:rsidRPr="004D1556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override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Pr="004D1556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func</w:t>
      </w:r>
      <w:proofErr w:type="spellEnd"/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proofErr w:type="gramStart"/>
      <w:r w:rsidRPr="004D1556">
        <w:rPr>
          <w:rFonts w:ascii="Menlo" w:eastAsiaTheme="minorHAnsi" w:hAnsi="Menlo" w:cs="Menlo"/>
          <w:color w:val="0F68A0"/>
          <w:sz w:val="21"/>
          <w:szCs w:val="21"/>
          <w:lang w:eastAsia="ja-JP"/>
        </w:rPr>
        <w:t>viewDidLoad</w:t>
      </w:r>
      <w:proofErr w:type="spellEnd"/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</w:t>
      </w:r>
      <w:proofErr w:type="gramEnd"/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)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{</w:t>
      </w:r>
    </w:p>
    <w:p w14:paraId="3F8338F9" w14:textId="7215460C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4D1556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super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.</w:t>
      </w:r>
      <w:r w:rsidRPr="004D1556">
        <w:rPr>
          <w:rFonts w:ascii="Menlo" w:eastAsiaTheme="minorHAnsi" w:hAnsi="Menlo" w:cs="Menlo"/>
          <w:color w:val="6C36A9"/>
          <w:sz w:val="21"/>
          <w:szCs w:val="21"/>
          <w:lang w:eastAsia="ja-JP"/>
        </w:rPr>
        <w:t>viewDidLoad</w:t>
      </w:r>
      <w:proofErr w:type="spellEnd"/>
      <w:proofErr w:type="gramEnd"/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()</w:t>
      </w:r>
    </w:p>
    <w:p w14:paraId="282D84B2" w14:textId="5020210F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}</w:t>
      </w:r>
    </w:p>
    <w:p w14:paraId="75486B24" w14:textId="1CBFB6F1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</w:t>
      </w:r>
      <w:r w:rsidRPr="004D1556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@</w:t>
      </w:r>
      <w:proofErr w:type="spellStart"/>
      <w:r w:rsidRPr="004D1556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IBAction</w:t>
      </w:r>
      <w:proofErr w:type="spellEnd"/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Pr="004D1556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func</w:t>
      </w:r>
      <w:proofErr w:type="spellEnd"/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proofErr w:type="gramStart"/>
      <w:r w:rsidRPr="004D1556">
        <w:rPr>
          <w:rFonts w:ascii="Menlo" w:eastAsiaTheme="minorHAnsi" w:hAnsi="Menlo" w:cs="Menlo"/>
          <w:color w:val="0F68A0"/>
          <w:sz w:val="21"/>
          <w:szCs w:val="21"/>
          <w:lang w:eastAsia="ja-JP"/>
        </w:rPr>
        <w:t>playVideo</w:t>
      </w:r>
      <w:proofErr w:type="spellEnd"/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</w:t>
      </w:r>
      <w:proofErr w:type="gramEnd"/>
      <w:r w:rsidRPr="004D1556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_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sender: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Pr="004D1556">
        <w:rPr>
          <w:rFonts w:ascii="Menlo" w:eastAsiaTheme="minorHAnsi" w:hAnsi="Menlo" w:cs="Menlo"/>
          <w:color w:val="3900A0"/>
          <w:sz w:val="21"/>
          <w:szCs w:val="21"/>
          <w:lang w:eastAsia="ja-JP"/>
        </w:rPr>
        <w:t>UIButton</w:t>
      </w:r>
      <w:proofErr w:type="spellEnd"/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)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{</w:t>
      </w:r>
    </w:p>
    <w:p w14:paraId="7643330B" w14:textId="0FBA5EBD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</w:t>
      </w:r>
      <w:r w:rsidRPr="004D1556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guard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url</w:t>
      </w:r>
      <w:proofErr w:type="spellEnd"/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=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gramStart"/>
      <w:r w:rsidRPr="004D1556">
        <w:rPr>
          <w:rFonts w:ascii="Menlo" w:eastAsiaTheme="minorHAnsi" w:hAnsi="Menlo" w:cs="Menlo"/>
          <w:color w:val="3900A0"/>
          <w:sz w:val="21"/>
          <w:szCs w:val="21"/>
          <w:lang w:eastAsia="ja-JP"/>
        </w:rPr>
        <w:t>URL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</w:t>
      </w:r>
      <w:proofErr w:type="gramEnd"/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string: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C41A16"/>
          <w:sz w:val="21"/>
          <w:szCs w:val="21"/>
          <w:lang w:eastAsia="ja-JP"/>
        </w:rPr>
        <w:t>"https://devstreaming-cdn.apple.com/videos/streaming/examples/bipbop_adv_example_hevc/master.m3u8"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)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else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{</w:t>
      </w:r>
    </w:p>
    <w:p w14:paraId="0B0A2DA7" w14:textId="6BFD99B5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    </w:t>
      </w:r>
      <w:r w:rsidRPr="004D1556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return</w:t>
      </w:r>
    </w:p>
    <w:p w14:paraId="20860E80" w14:textId="58B7F946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}</w:t>
      </w:r>
    </w:p>
    <w:p w14:paraId="51E70C21" w14:textId="33E6907C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//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Create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an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proofErr w:type="spellStart"/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AVPlayer</w:t>
      </w:r>
      <w:proofErr w:type="spellEnd"/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,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passing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it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the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HTTP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Live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Streaming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URL.</w:t>
      </w:r>
    </w:p>
    <w:p w14:paraId="27C940B5" w14:textId="377AF792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</w:t>
      </w:r>
      <w:r w:rsidRPr="004D1556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player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=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proofErr w:type="gramStart"/>
      <w:r w:rsidRPr="004D1556">
        <w:rPr>
          <w:rFonts w:ascii="Menlo" w:eastAsiaTheme="minorHAnsi" w:hAnsi="Menlo" w:cs="Menlo"/>
          <w:color w:val="3900A0"/>
          <w:sz w:val="21"/>
          <w:szCs w:val="21"/>
          <w:lang w:eastAsia="ja-JP"/>
        </w:rPr>
        <w:t>AVPlayer</w:t>
      </w:r>
      <w:proofErr w:type="spellEnd"/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</w:t>
      </w:r>
      <w:proofErr w:type="spellStart"/>
      <w:proofErr w:type="gramEnd"/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url</w:t>
      </w:r>
      <w:proofErr w:type="spellEnd"/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: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url</w:t>
      </w:r>
      <w:proofErr w:type="spellEnd"/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)</w:t>
      </w:r>
    </w:p>
    <w:p w14:paraId="6EC416C0" w14:textId="77777777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</w:p>
    <w:p w14:paraId="73A9AA06" w14:textId="2F9189CB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//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Create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a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new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proofErr w:type="spellStart"/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AVPlayerViewController</w:t>
      </w:r>
      <w:proofErr w:type="spellEnd"/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and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pass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it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a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reference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to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the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player.</w:t>
      </w:r>
    </w:p>
    <w:p w14:paraId="4EECA622" w14:textId="6D2492F3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</w:t>
      </w:r>
      <w:r w:rsidRPr="004D1556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controller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=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proofErr w:type="gramStart"/>
      <w:r w:rsidRPr="004D1556">
        <w:rPr>
          <w:rFonts w:ascii="Menlo" w:eastAsiaTheme="minorHAnsi" w:hAnsi="Menlo" w:cs="Menlo"/>
          <w:color w:val="3900A0"/>
          <w:sz w:val="21"/>
          <w:szCs w:val="21"/>
          <w:lang w:eastAsia="ja-JP"/>
        </w:rPr>
        <w:t>AVPlayerViewController</w:t>
      </w:r>
      <w:proofErr w:type="spellEnd"/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</w:t>
      </w:r>
      <w:proofErr w:type="gramEnd"/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)</w:t>
      </w:r>
    </w:p>
    <w:p w14:paraId="67AE4D3A" w14:textId="619A89E4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controller.</w:t>
      </w:r>
      <w:r w:rsidRPr="004D1556">
        <w:rPr>
          <w:rFonts w:ascii="Menlo" w:eastAsiaTheme="minorHAnsi" w:hAnsi="Menlo" w:cs="Menlo"/>
          <w:color w:val="6C36A9"/>
          <w:sz w:val="21"/>
          <w:szCs w:val="21"/>
          <w:lang w:eastAsia="ja-JP"/>
        </w:rPr>
        <w:t>player</w:t>
      </w:r>
      <w:proofErr w:type="spellEnd"/>
      <w:proofErr w:type="gramEnd"/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=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player</w:t>
      </w:r>
    </w:p>
    <w:p w14:paraId="24D592F9" w14:textId="77777777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</w:p>
    <w:p w14:paraId="30741953" w14:textId="5E5563D1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//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Modally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present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the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player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and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call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the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player's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proofErr w:type="gramStart"/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play(</w:t>
      </w:r>
      <w:proofErr w:type="gramEnd"/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)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method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when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complete.</w:t>
      </w:r>
    </w:p>
    <w:p w14:paraId="70FC47D6" w14:textId="0B9DA0E5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</w:t>
      </w:r>
      <w:proofErr w:type="gramStart"/>
      <w:r w:rsidRPr="004D1556">
        <w:rPr>
          <w:rFonts w:ascii="Menlo" w:eastAsiaTheme="minorHAnsi" w:hAnsi="Menlo" w:cs="Menlo"/>
          <w:color w:val="6C36A9"/>
          <w:sz w:val="21"/>
          <w:szCs w:val="21"/>
          <w:lang w:eastAsia="ja-JP"/>
        </w:rPr>
        <w:t>present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</w:t>
      </w:r>
      <w:proofErr w:type="gramEnd"/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controller,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animated: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true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)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{</w:t>
      </w:r>
    </w:p>
    <w:p w14:paraId="195CCFE9" w14:textId="4ABC3DE7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player.</w:t>
      </w:r>
      <w:r w:rsidRPr="004D1556">
        <w:rPr>
          <w:rFonts w:ascii="Menlo" w:eastAsiaTheme="minorHAnsi" w:hAnsi="Menlo" w:cs="Menlo"/>
          <w:color w:val="6C36A9"/>
          <w:sz w:val="21"/>
          <w:szCs w:val="21"/>
          <w:lang w:eastAsia="ja-JP"/>
        </w:rPr>
        <w:t>play</w:t>
      </w:r>
      <w:proofErr w:type="spellEnd"/>
      <w:proofErr w:type="gramEnd"/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()</w:t>
      </w:r>
    </w:p>
    <w:p w14:paraId="18A0D82B" w14:textId="763622D1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}</w:t>
      </w:r>
    </w:p>
    <w:p w14:paraId="6D9197C6" w14:textId="58A90EF6" w:rsidR="004D1556" w:rsidRPr="004D1556" w:rsidRDefault="004D1556" w:rsidP="004D1556">
      <w:pPr>
        <w:shd w:val="clear" w:color="auto" w:fill="F2F2F2" w:themeFill="background1" w:themeFillShade="F2"/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</w:t>
      </w:r>
      <w:r w:rsidRP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}</w:t>
      </w:r>
    </w:p>
    <w:p w14:paraId="1087F2BE" w14:textId="057882F1" w:rsidR="00013E71" w:rsidRPr="004D1556" w:rsidRDefault="004D1556" w:rsidP="004D1556">
      <w:pPr>
        <w:pStyle w:val="ListBullet"/>
        <w:numPr>
          <w:ilvl w:val="0"/>
          <w:numId w:val="0"/>
        </w:numPr>
        <w:shd w:val="clear" w:color="auto" w:fill="F2F2F2" w:themeFill="background1" w:themeFillShade="F2"/>
        <w:rPr>
          <w:rFonts w:ascii="Arial" w:hAnsi="Arial" w:cs="Arial"/>
          <w:color w:val="14171A"/>
          <w:sz w:val="21"/>
          <w:szCs w:val="21"/>
        </w:rPr>
      </w:pPr>
      <w:r w:rsidRPr="004D1556">
        <w:rPr>
          <w:rFonts w:ascii="Menlo" w:hAnsi="Menlo" w:cs="Menlo"/>
          <w:color w:val="000000"/>
          <w:sz w:val="21"/>
          <w:szCs w:val="21"/>
        </w:rPr>
        <w:t>}</w:t>
      </w:r>
    </w:p>
    <w:p w14:paraId="0CF43C49" w14:textId="10B967E8" w:rsidR="00013E71" w:rsidRDefault="00013E71" w:rsidP="00013E71">
      <w:pPr>
        <w:pStyle w:val="ListBullet"/>
        <w:numPr>
          <w:ilvl w:val="0"/>
          <w:numId w:val="0"/>
        </w:numPr>
        <w:rPr>
          <w:rFonts w:ascii="Arial" w:hAnsi="Arial" w:cs="Arial"/>
          <w:color w:val="14171A"/>
          <w:sz w:val="22"/>
          <w:szCs w:val="22"/>
        </w:rPr>
      </w:pPr>
    </w:p>
    <w:p w14:paraId="33D3E947" w14:textId="7F4D7B07" w:rsidR="00013E71" w:rsidRDefault="00013E71" w:rsidP="00013E71">
      <w:pPr>
        <w:pStyle w:val="ListBullet"/>
        <w:numPr>
          <w:ilvl w:val="0"/>
          <w:numId w:val="0"/>
        </w:numPr>
        <w:rPr>
          <w:rFonts w:ascii="Arial" w:hAnsi="Arial" w:cs="Arial"/>
          <w:color w:val="14171A"/>
          <w:sz w:val="22"/>
          <w:szCs w:val="22"/>
        </w:rPr>
      </w:pPr>
    </w:p>
    <w:p w14:paraId="5A75AE2F" w14:textId="4F2C3D8F" w:rsidR="00013E71" w:rsidRDefault="00013E71" w:rsidP="00013E71">
      <w:pPr>
        <w:pStyle w:val="ListBullet"/>
        <w:numPr>
          <w:ilvl w:val="0"/>
          <w:numId w:val="0"/>
        </w:numPr>
        <w:rPr>
          <w:rFonts w:ascii="Arial" w:hAnsi="Arial" w:cs="Arial"/>
          <w:color w:val="14171A"/>
          <w:sz w:val="22"/>
          <w:szCs w:val="22"/>
        </w:rPr>
      </w:pPr>
    </w:p>
    <w:p w14:paraId="6F4288FD" w14:textId="026150EA" w:rsidR="00013E71" w:rsidRDefault="00013E71" w:rsidP="00013E71">
      <w:pPr>
        <w:pStyle w:val="ListBullet"/>
        <w:numPr>
          <w:ilvl w:val="0"/>
          <w:numId w:val="0"/>
        </w:numPr>
        <w:rPr>
          <w:rFonts w:ascii="Arial" w:hAnsi="Arial" w:cs="Arial"/>
          <w:color w:val="14171A"/>
          <w:sz w:val="22"/>
          <w:szCs w:val="22"/>
        </w:rPr>
      </w:pPr>
    </w:p>
    <w:p w14:paraId="6A69CFB0" w14:textId="77777777" w:rsidR="00013E71" w:rsidRDefault="00013E71" w:rsidP="00013E71">
      <w:pPr>
        <w:pStyle w:val="ListBullet"/>
        <w:numPr>
          <w:ilvl w:val="0"/>
          <w:numId w:val="0"/>
        </w:numPr>
        <w:rPr>
          <w:rFonts w:ascii="Arial" w:hAnsi="Arial" w:cs="Arial"/>
          <w:color w:val="14171A"/>
          <w:sz w:val="22"/>
          <w:szCs w:val="22"/>
        </w:rPr>
      </w:pPr>
    </w:p>
    <w:p w14:paraId="4F0AEFF5" w14:textId="35347618" w:rsidR="00AF46C6" w:rsidRPr="00C44534" w:rsidRDefault="0050080D" w:rsidP="00AF46C6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bookmarkStart w:id="2" w:name="OLE_LINK43"/>
      <w:bookmarkStart w:id="3" w:name="OLE_LINK44"/>
      <w:bookmarkStart w:id="4" w:name="OLE_LINK47"/>
      <w:r>
        <w:rPr>
          <w:rStyle w:val="Strong"/>
          <w:rFonts w:ascii="Consolas" w:hAnsi="Consolas" w:cs="Consolas"/>
          <w:color w:val="282828"/>
          <w:sz w:val="24"/>
        </w:rPr>
        <w:lastRenderedPageBreak/>
        <w:t>2</w:t>
      </w:r>
      <w:r w:rsidR="00AF46C6"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F46C6">
        <w:rPr>
          <w:rStyle w:val="Strong"/>
          <w:rFonts w:ascii="Consolas" w:hAnsi="Consolas" w:cs="Consolas"/>
          <w:color w:val="282828"/>
          <w:sz w:val="24"/>
        </w:rPr>
        <w:t>How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F46C6">
        <w:rPr>
          <w:rStyle w:val="Strong"/>
          <w:rFonts w:ascii="Consolas" w:hAnsi="Consolas" w:cs="Consolas"/>
          <w:color w:val="282828"/>
          <w:sz w:val="24"/>
        </w:rPr>
        <w:t>to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F46C6">
        <w:rPr>
          <w:rStyle w:val="Strong"/>
          <w:rFonts w:ascii="Consolas" w:hAnsi="Consolas" w:cs="Consolas"/>
          <w:color w:val="282828"/>
          <w:sz w:val="24"/>
        </w:rPr>
        <w:t>play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F46C6">
        <w:rPr>
          <w:rStyle w:val="Strong"/>
          <w:rFonts w:ascii="Consolas" w:hAnsi="Consolas" w:cs="Consolas"/>
          <w:color w:val="282828"/>
          <w:sz w:val="24"/>
        </w:rPr>
        <w:t>sounds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F46C6">
        <w:rPr>
          <w:rStyle w:val="Strong"/>
          <w:rFonts w:ascii="Consolas" w:hAnsi="Consolas" w:cs="Consolas"/>
          <w:color w:val="282828"/>
          <w:sz w:val="24"/>
        </w:rPr>
        <w:t>using</w:t>
      </w:r>
      <w:r w:rsidR="004D1556">
        <w:rPr>
          <w:rStyle w:val="Strong"/>
          <w:rFonts w:ascii="Consolas" w:hAnsi="Consolas" w:cs="Consolas"/>
          <w:color w:val="282828"/>
          <w:sz w:val="24"/>
        </w:rPr>
        <w:t xml:space="preserve"> </w:t>
      </w:r>
      <w:proofErr w:type="spellStart"/>
      <w:r w:rsidR="00AF46C6">
        <w:rPr>
          <w:rStyle w:val="Strong"/>
          <w:rFonts w:ascii="Consolas" w:hAnsi="Consolas" w:cs="Consolas"/>
          <w:color w:val="282828"/>
          <w:sz w:val="24"/>
        </w:rPr>
        <w:t>AVAudioPlayer</w:t>
      </w:r>
      <w:proofErr w:type="spellEnd"/>
    </w:p>
    <w:p w14:paraId="71A479B8" w14:textId="65A5A557" w:rsidR="00AF46C6" w:rsidRDefault="00AF46C6" w:rsidP="00AF46C6">
      <w:pPr>
        <w:pStyle w:val="ListBullet"/>
        <w:numPr>
          <w:ilvl w:val="0"/>
          <w:numId w:val="0"/>
        </w:numPr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(Swift</w:t>
      </w:r>
      <w:r w:rsidR="004D1556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version</w:t>
      </w:r>
      <w:r w:rsidR="004D1556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5.1).</w:t>
      </w:r>
      <w:r w:rsidR="004D1556">
        <w:rPr>
          <w:rFonts w:ascii="Arial" w:hAnsi="Arial" w:cs="Arial"/>
          <w:color w:val="14171A"/>
          <w:sz w:val="22"/>
          <w:szCs w:val="22"/>
        </w:rPr>
        <w:t xml:space="preserve"> </w:t>
      </w:r>
    </w:p>
    <w:bookmarkEnd w:id="2"/>
    <w:bookmarkEnd w:id="3"/>
    <w:bookmarkEnd w:id="4"/>
    <w:p w14:paraId="40F37C5F" w14:textId="7E7665DA" w:rsidR="0050080D" w:rsidRPr="0050080D" w:rsidRDefault="0050080D" w:rsidP="0050080D">
      <w:pPr>
        <w:shd w:val="clear" w:color="auto" w:fill="FFFFFF"/>
        <w:spacing w:after="100" w:afterAutospacing="1"/>
        <w:jc w:val="both"/>
        <w:rPr>
          <w:rFonts w:ascii="Arial" w:hAnsi="Arial" w:cs="Arial"/>
          <w:color w:val="2C2C2C"/>
          <w:sz w:val="22"/>
          <w:szCs w:val="22"/>
        </w:rPr>
      </w:pPr>
      <w:r w:rsidRPr="0050080D">
        <w:rPr>
          <w:rFonts w:ascii="Arial" w:hAnsi="Arial" w:cs="Arial"/>
          <w:color w:val="2C2C2C"/>
          <w:sz w:val="22"/>
          <w:szCs w:val="22"/>
        </w:rPr>
        <w:t>The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most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common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way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play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a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sound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on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iOS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using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proofErr w:type="spellStart"/>
      <w:r w:rsidRPr="0050080D">
        <w:rPr>
          <w:rFonts w:ascii="Arial" w:hAnsi="Arial" w:cs="Arial"/>
          <w:b/>
          <w:bCs/>
          <w:color w:val="C7254E"/>
          <w:sz w:val="22"/>
          <w:szCs w:val="22"/>
        </w:rPr>
        <w:t>AVAudioPlayer</w:t>
      </w:r>
      <w:proofErr w:type="spellEnd"/>
      <w:r w:rsidRPr="0050080D">
        <w:rPr>
          <w:rFonts w:ascii="Arial" w:hAnsi="Arial" w:cs="Arial"/>
          <w:color w:val="2C2C2C"/>
          <w:sz w:val="22"/>
          <w:szCs w:val="22"/>
        </w:rPr>
        <w:t>,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and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it's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popular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for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a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reason: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it's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easy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use,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you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can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stop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whenever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you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want,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and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you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can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adjust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its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volume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as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often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as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you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need.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The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only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real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catch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that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you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must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store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your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player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as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a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property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or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other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variable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that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won't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get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destroyed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straight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away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–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if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you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don't,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the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sound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will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stop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immediately.</w:t>
      </w:r>
    </w:p>
    <w:p w14:paraId="3D163D94" w14:textId="4A527CDE" w:rsidR="0050080D" w:rsidRPr="0050080D" w:rsidRDefault="0050080D" w:rsidP="0050080D">
      <w:pPr>
        <w:shd w:val="clear" w:color="auto" w:fill="FFFFFF"/>
        <w:spacing w:after="100" w:afterAutospacing="1"/>
        <w:jc w:val="both"/>
        <w:rPr>
          <w:rFonts w:ascii="Arial" w:hAnsi="Arial" w:cs="Arial"/>
          <w:b/>
          <w:bCs/>
          <w:color w:val="F2248C"/>
          <w:sz w:val="22"/>
          <w:szCs w:val="22"/>
        </w:rPr>
      </w:pPr>
      <w:proofErr w:type="spellStart"/>
      <w:r w:rsidRPr="0050080D">
        <w:rPr>
          <w:rFonts w:ascii="Arial" w:hAnsi="Arial" w:cs="Arial"/>
          <w:b/>
          <w:bCs/>
          <w:color w:val="C7254E"/>
          <w:sz w:val="22"/>
          <w:szCs w:val="22"/>
        </w:rPr>
        <w:t>AVAudioPlayer</w:t>
      </w:r>
      <w:proofErr w:type="spellEnd"/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part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of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the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proofErr w:type="spellStart"/>
      <w:r w:rsidRPr="0050080D">
        <w:rPr>
          <w:rFonts w:ascii="Arial" w:hAnsi="Arial" w:cs="Arial"/>
          <w:color w:val="2C2C2C"/>
          <w:sz w:val="22"/>
          <w:szCs w:val="22"/>
        </w:rPr>
        <w:t>AVFoundation</w:t>
      </w:r>
      <w:proofErr w:type="spellEnd"/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framework,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so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you'll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need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import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that:</w:t>
      </w:r>
    </w:p>
    <w:p w14:paraId="608CADD7" w14:textId="1553A9BA" w:rsidR="0050080D" w:rsidRPr="0050080D" w:rsidRDefault="0050080D" w:rsidP="0050080D">
      <w:pPr>
        <w:shd w:val="clear" w:color="auto" w:fill="F2F2F2" w:themeFill="background1" w:themeFillShade="F2"/>
        <w:spacing w:after="100" w:afterAutospacing="1"/>
        <w:jc w:val="both"/>
        <w:rPr>
          <w:rFonts w:ascii="Arial" w:hAnsi="Arial" w:cs="Arial"/>
          <w:b/>
          <w:bCs/>
          <w:color w:val="F2248C"/>
          <w:sz w:val="21"/>
          <w:szCs w:val="21"/>
        </w:rPr>
      </w:pPr>
      <w:r w:rsidRPr="0050080D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import</w:t>
      </w:r>
      <w:r w:rsid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AVFoundation</w:t>
      </w:r>
      <w:proofErr w:type="spellEnd"/>
    </w:p>
    <w:p w14:paraId="69E104F6" w14:textId="77777777" w:rsidR="0050080D" w:rsidRPr="0050080D" w:rsidRDefault="0050080D" w:rsidP="0050080D">
      <w:pPr>
        <w:shd w:val="clear" w:color="auto" w:fill="FFFFFF"/>
        <w:spacing w:after="100" w:afterAutospacing="1"/>
        <w:jc w:val="both"/>
        <w:rPr>
          <w:rFonts w:ascii="Arial" w:hAnsi="Arial" w:cs="Arial"/>
          <w:color w:val="F8F8F2"/>
          <w:sz w:val="22"/>
          <w:szCs w:val="22"/>
        </w:rPr>
      </w:pPr>
    </w:p>
    <w:p w14:paraId="0C21D61C" w14:textId="2F9EB982" w:rsidR="0050080D" w:rsidRPr="0050080D" w:rsidRDefault="0050080D" w:rsidP="0050080D">
      <w:pPr>
        <w:shd w:val="clear" w:color="auto" w:fill="FFFFFF"/>
        <w:spacing w:after="100" w:afterAutospacing="1"/>
        <w:jc w:val="both"/>
        <w:rPr>
          <w:rFonts w:ascii="Arial" w:hAnsi="Arial" w:cs="Arial"/>
          <w:b/>
          <w:bCs/>
          <w:color w:val="F2248C"/>
          <w:sz w:val="22"/>
          <w:szCs w:val="22"/>
        </w:rPr>
      </w:pPr>
      <w:r w:rsidRPr="0050080D">
        <w:rPr>
          <w:rFonts w:ascii="Arial" w:hAnsi="Arial" w:cs="Arial"/>
          <w:color w:val="2C2C2C"/>
          <w:sz w:val="22"/>
          <w:szCs w:val="22"/>
        </w:rPr>
        <w:t>Like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said,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you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need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store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your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audio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player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as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a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property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proofErr w:type="gramStart"/>
      <w:r w:rsidRPr="0050080D">
        <w:rPr>
          <w:rFonts w:ascii="Arial" w:hAnsi="Arial" w:cs="Arial"/>
          <w:color w:val="2C2C2C"/>
          <w:sz w:val="22"/>
          <w:szCs w:val="22"/>
        </w:rPr>
        <w:t>somewhere</w:t>
      </w:r>
      <w:proofErr w:type="gramEnd"/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so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retained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while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the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sound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playing.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our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example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we're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going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play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a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bomb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explosion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sound,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so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created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a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property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for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like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this:</w:t>
      </w:r>
    </w:p>
    <w:p w14:paraId="5B59A167" w14:textId="42A9BB5A" w:rsidR="0050080D" w:rsidRPr="0050080D" w:rsidRDefault="0050080D" w:rsidP="0050080D">
      <w:pPr>
        <w:shd w:val="clear" w:color="auto" w:fill="F2F2F2" w:themeFill="background1" w:themeFillShade="F2"/>
        <w:spacing w:after="100" w:afterAutospacing="1"/>
        <w:jc w:val="both"/>
        <w:rPr>
          <w:rFonts w:ascii="Arial" w:hAnsi="Arial" w:cs="Arial"/>
          <w:color w:val="F8F8F2"/>
          <w:sz w:val="21"/>
          <w:szCs w:val="21"/>
        </w:rPr>
      </w:pPr>
      <w:r w:rsidRPr="0050080D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var</w:t>
      </w:r>
      <w:r w:rsid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Pr="0050080D">
        <w:rPr>
          <w:rFonts w:ascii="Menlo" w:eastAsiaTheme="minorHAnsi" w:hAnsi="Menlo" w:cs="Menlo"/>
          <w:color w:val="0F68A0"/>
          <w:sz w:val="21"/>
          <w:szCs w:val="21"/>
          <w:lang w:eastAsia="ja-JP"/>
        </w:rPr>
        <w:t>soundEffect</w:t>
      </w:r>
      <w:proofErr w:type="spellEnd"/>
      <w:r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:</w:t>
      </w:r>
      <w:r w:rsidR="004D1556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Pr="0050080D">
        <w:rPr>
          <w:rFonts w:ascii="Menlo" w:eastAsiaTheme="minorHAnsi" w:hAnsi="Menlo" w:cs="Menlo"/>
          <w:color w:val="3900A0"/>
          <w:sz w:val="21"/>
          <w:szCs w:val="21"/>
          <w:lang w:eastAsia="ja-JP"/>
        </w:rPr>
        <w:t>AVAudioPlayer</w:t>
      </w:r>
      <w:proofErr w:type="spellEnd"/>
      <w:r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?</w:t>
      </w:r>
    </w:p>
    <w:p w14:paraId="7E747086" w14:textId="77777777" w:rsidR="0050080D" w:rsidRDefault="0050080D" w:rsidP="0050080D">
      <w:pPr>
        <w:shd w:val="clear" w:color="auto" w:fill="FFFFFF"/>
        <w:spacing w:after="100" w:afterAutospacing="1"/>
        <w:jc w:val="both"/>
        <w:rPr>
          <w:rFonts w:ascii="Arial" w:hAnsi="Arial" w:cs="Arial"/>
          <w:color w:val="2C2C2C"/>
          <w:sz w:val="22"/>
          <w:szCs w:val="22"/>
        </w:rPr>
      </w:pPr>
    </w:p>
    <w:p w14:paraId="61167A7B" w14:textId="2BC2BDFD" w:rsidR="0050080D" w:rsidRPr="0050080D" w:rsidRDefault="0050080D" w:rsidP="0050080D">
      <w:pPr>
        <w:shd w:val="clear" w:color="auto" w:fill="FFFFFF"/>
        <w:spacing w:after="100" w:afterAutospacing="1"/>
        <w:jc w:val="both"/>
        <w:rPr>
          <w:rFonts w:ascii="Arial" w:hAnsi="Arial" w:cs="Arial"/>
          <w:b/>
          <w:bCs/>
          <w:color w:val="F2248C"/>
          <w:sz w:val="22"/>
          <w:szCs w:val="22"/>
        </w:rPr>
      </w:pPr>
      <w:r w:rsidRPr="0050080D">
        <w:rPr>
          <w:rFonts w:ascii="Arial" w:hAnsi="Arial" w:cs="Arial"/>
          <w:color w:val="2C2C2C"/>
          <w:sz w:val="22"/>
          <w:szCs w:val="22"/>
        </w:rPr>
        <w:t>With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those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two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lines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of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code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inserted,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all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you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need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do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play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your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audio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file.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This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done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first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by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finding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where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the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sound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your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project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using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proofErr w:type="gramStart"/>
      <w:r w:rsidRPr="0050080D">
        <w:rPr>
          <w:rFonts w:ascii="Arial" w:hAnsi="Arial" w:cs="Arial"/>
          <w:b/>
          <w:bCs/>
          <w:color w:val="C7254E"/>
          <w:sz w:val="22"/>
          <w:szCs w:val="22"/>
        </w:rPr>
        <w:t>path(</w:t>
      </w:r>
      <w:proofErr w:type="spellStart"/>
      <w:proofErr w:type="gramEnd"/>
      <w:r w:rsidRPr="0050080D">
        <w:rPr>
          <w:rFonts w:ascii="Arial" w:hAnsi="Arial" w:cs="Arial"/>
          <w:b/>
          <w:bCs/>
          <w:color w:val="C7254E"/>
          <w:sz w:val="22"/>
          <w:szCs w:val="22"/>
        </w:rPr>
        <w:t>forResource</w:t>
      </w:r>
      <w:proofErr w:type="spellEnd"/>
      <w:r w:rsidRPr="0050080D">
        <w:rPr>
          <w:rFonts w:ascii="Arial" w:hAnsi="Arial" w:cs="Arial"/>
          <w:b/>
          <w:bCs/>
          <w:color w:val="C7254E"/>
          <w:sz w:val="22"/>
          <w:szCs w:val="22"/>
        </w:rPr>
        <w:t>:)</w:t>
      </w:r>
      <w:r w:rsidRPr="0050080D">
        <w:rPr>
          <w:rFonts w:ascii="Arial" w:hAnsi="Arial" w:cs="Arial"/>
          <w:color w:val="2C2C2C"/>
          <w:sz w:val="22"/>
          <w:szCs w:val="22"/>
        </w:rPr>
        <w:t>,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then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creating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a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file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URL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out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of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it.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That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can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then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get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passed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proofErr w:type="spellStart"/>
      <w:r w:rsidRPr="0050080D">
        <w:rPr>
          <w:rFonts w:ascii="Arial" w:hAnsi="Arial" w:cs="Arial"/>
          <w:b/>
          <w:bCs/>
          <w:color w:val="C7254E"/>
          <w:sz w:val="22"/>
          <w:szCs w:val="22"/>
        </w:rPr>
        <w:t>AVAudioPlayer</w:t>
      </w:r>
      <w:proofErr w:type="spellEnd"/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create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an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audio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player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object,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at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which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point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–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finally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–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you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can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play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the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sound.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Here's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the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code:</w:t>
      </w:r>
    </w:p>
    <w:p w14:paraId="61A5958B" w14:textId="5E7EEA68" w:rsidR="0050080D" w:rsidRPr="0050080D" w:rsidRDefault="004D1556" w:rsidP="0050080D">
      <w:pPr>
        <w:shd w:val="clear" w:color="auto" w:fill="F2F2F2" w:themeFill="background1" w:themeFillShade="F2"/>
        <w:tabs>
          <w:tab w:val="left" w:pos="296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</w:t>
      </w:r>
      <w:r w:rsidR="0050080D" w:rsidRPr="0050080D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path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=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proofErr w:type="gramStart"/>
      <w:r w:rsidR="0050080D" w:rsidRPr="0050080D">
        <w:rPr>
          <w:rFonts w:ascii="Menlo" w:eastAsiaTheme="minorHAnsi" w:hAnsi="Menlo" w:cs="Menlo"/>
          <w:color w:val="3900A0"/>
          <w:sz w:val="21"/>
          <w:szCs w:val="21"/>
          <w:lang w:eastAsia="ja-JP"/>
        </w:rPr>
        <w:t>Bundle</w:t>
      </w:r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.</w:t>
      </w:r>
      <w:r w:rsidR="0050080D" w:rsidRPr="0050080D">
        <w:rPr>
          <w:rFonts w:ascii="Menlo" w:eastAsiaTheme="minorHAnsi" w:hAnsi="Menlo" w:cs="Menlo"/>
          <w:color w:val="6C36A9"/>
          <w:sz w:val="21"/>
          <w:szCs w:val="21"/>
          <w:lang w:eastAsia="ja-JP"/>
        </w:rPr>
        <w:t>main</w:t>
      </w:r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.</w:t>
      </w:r>
      <w:r w:rsidR="0050080D" w:rsidRPr="0050080D">
        <w:rPr>
          <w:rFonts w:ascii="Menlo" w:eastAsiaTheme="minorHAnsi" w:hAnsi="Menlo" w:cs="Menlo"/>
          <w:color w:val="6C36A9"/>
          <w:sz w:val="21"/>
          <w:szCs w:val="21"/>
          <w:lang w:eastAsia="ja-JP"/>
        </w:rPr>
        <w:t>path</w:t>
      </w:r>
      <w:proofErr w:type="spellEnd"/>
      <w:proofErr w:type="gramEnd"/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</w:t>
      </w:r>
      <w:proofErr w:type="spellStart"/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forResource</w:t>
      </w:r>
      <w:proofErr w:type="spellEnd"/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: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50080D" w:rsidRPr="0050080D">
        <w:rPr>
          <w:rFonts w:ascii="Menlo" w:eastAsiaTheme="minorHAnsi" w:hAnsi="Menlo" w:cs="Menlo"/>
          <w:color w:val="C41A16"/>
          <w:sz w:val="21"/>
          <w:szCs w:val="21"/>
          <w:lang w:eastAsia="ja-JP"/>
        </w:rPr>
        <w:t>"example.mp3"</w:t>
      </w:r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,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ofType:</w:t>
      </w:r>
      <w:r w:rsidR="0050080D" w:rsidRPr="0050080D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nil</w:t>
      </w:r>
      <w:proofErr w:type="spellEnd"/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)!</w:t>
      </w:r>
    </w:p>
    <w:p w14:paraId="2866EB96" w14:textId="6DAA98DE" w:rsidR="0050080D" w:rsidRPr="0050080D" w:rsidRDefault="004D1556" w:rsidP="0050080D">
      <w:pPr>
        <w:shd w:val="clear" w:color="auto" w:fill="F2F2F2" w:themeFill="background1" w:themeFillShade="F2"/>
        <w:tabs>
          <w:tab w:val="left" w:pos="296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</w:t>
      </w:r>
      <w:r w:rsidR="0050080D" w:rsidRPr="0050080D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url</w:t>
      </w:r>
      <w:proofErr w:type="spellEnd"/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=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gramStart"/>
      <w:r w:rsidR="0050080D" w:rsidRPr="0050080D">
        <w:rPr>
          <w:rFonts w:ascii="Menlo" w:eastAsiaTheme="minorHAnsi" w:hAnsi="Menlo" w:cs="Menlo"/>
          <w:color w:val="3900A0"/>
          <w:sz w:val="21"/>
          <w:szCs w:val="21"/>
          <w:lang w:eastAsia="ja-JP"/>
        </w:rPr>
        <w:t>URL</w:t>
      </w:r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</w:t>
      </w:r>
      <w:proofErr w:type="spellStart"/>
      <w:proofErr w:type="gramEnd"/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fileURLWithPath</w:t>
      </w:r>
      <w:proofErr w:type="spellEnd"/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: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path)</w:t>
      </w:r>
    </w:p>
    <w:p w14:paraId="0F68A2A0" w14:textId="77777777" w:rsidR="0050080D" w:rsidRPr="0050080D" w:rsidRDefault="0050080D" w:rsidP="0050080D">
      <w:pPr>
        <w:shd w:val="clear" w:color="auto" w:fill="F2F2F2" w:themeFill="background1" w:themeFillShade="F2"/>
        <w:tabs>
          <w:tab w:val="left" w:pos="296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</w:p>
    <w:p w14:paraId="3C339264" w14:textId="671CAF4A" w:rsidR="0050080D" w:rsidRPr="0050080D" w:rsidRDefault="004D1556" w:rsidP="0050080D">
      <w:pPr>
        <w:shd w:val="clear" w:color="auto" w:fill="F2F2F2" w:themeFill="background1" w:themeFillShade="F2"/>
        <w:tabs>
          <w:tab w:val="left" w:pos="296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</w:t>
      </w:r>
      <w:r w:rsidR="0050080D" w:rsidRPr="0050080D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do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{</w:t>
      </w:r>
    </w:p>
    <w:p w14:paraId="2183DDFF" w14:textId="36DC692F" w:rsidR="0050080D" w:rsidRPr="0050080D" w:rsidRDefault="004D1556" w:rsidP="0050080D">
      <w:pPr>
        <w:shd w:val="clear" w:color="auto" w:fill="F2F2F2" w:themeFill="background1" w:themeFillShade="F2"/>
        <w:tabs>
          <w:tab w:val="left" w:pos="296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</w:t>
      </w:r>
      <w:proofErr w:type="spellStart"/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bombSoundEffect</w:t>
      </w:r>
      <w:proofErr w:type="spellEnd"/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=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50080D" w:rsidRPr="0050080D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try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proofErr w:type="gramStart"/>
      <w:r w:rsidR="0050080D" w:rsidRPr="0050080D">
        <w:rPr>
          <w:rFonts w:ascii="Menlo" w:eastAsiaTheme="minorHAnsi" w:hAnsi="Menlo" w:cs="Menlo"/>
          <w:color w:val="3900A0"/>
          <w:sz w:val="21"/>
          <w:szCs w:val="21"/>
          <w:lang w:eastAsia="ja-JP"/>
        </w:rPr>
        <w:t>AVAudioPlayer</w:t>
      </w:r>
      <w:proofErr w:type="spellEnd"/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</w:t>
      </w:r>
      <w:proofErr w:type="spellStart"/>
      <w:proofErr w:type="gramEnd"/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contentsOf</w:t>
      </w:r>
      <w:proofErr w:type="spellEnd"/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: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url</w:t>
      </w:r>
      <w:proofErr w:type="spellEnd"/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)</w:t>
      </w:r>
    </w:p>
    <w:p w14:paraId="5AE8470B" w14:textId="59326FA8" w:rsidR="0050080D" w:rsidRPr="0050080D" w:rsidRDefault="004D1556" w:rsidP="0050080D">
      <w:pPr>
        <w:shd w:val="clear" w:color="auto" w:fill="F2F2F2" w:themeFill="background1" w:themeFillShade="F2"/>
        <w:tabs>
          <w:tab w:val="left" w:pos="296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</w:t>
      </w:r>
      <w:proofErr w:type="spellStart"/>
      <w:proofErr w:type="gramStart"/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bombSoundEffect</w:t>
      </w:r>
      <w:proofErr w:type="spellEnd"/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?.</w:t>
      </w:r>
      <w:proofErr w:type="gramEnd"/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play()</w:t>
      </w:r>
    </w:p>
    <w:p w14:paraId="1BFA4ECF" w14:textId="467F4A89" w:rsidR="0050080D" w:rsidRPr="0050080D" w:rsidRDefault="004D1556" w:rsidP="0050080D">
      <w:pPr>
        <w:shd w:val="clear" w:color="auto" w:fill="F2F2F2" w:themeFill="background1" w:themeFillShade="F2"/>
        <w:tabs>
          <w:tab w:val="left" w:pos="296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</w:t>
      </w:r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}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50080D" w:rsidRPr="0050080D">
        <w:rPr>
          <w:rFonts w:ascii="Menlo" w:eastAsiaTheme="minorHAnsi" w:hAnsi="Menlo" w:cs="Menlo"/>
          <w:b/>
          <w:bCs/>
          <w:color w:val="9B2393"/>
          <w:sz w:val="21"/>
          <w:szCs w:val="21"/>
          <w:lang w:eastAsia="ja-JP"/>
        </w:rPr>
        <w:t>catch</w:t>
      </w: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{</w:t>
      </w:r>
    </w:p>
    <w:p w14:paraId="6CAE1E8F" w14:textId="5691B19B" w:rsidR="0050080D" w:rsidRPr="0050080D" w:rsidRDefault="004D1556" w:rsidP="0050080D">
      <w:pPr>
        <w:shd w:val="clear" w:color="auto" w:fill="F2F2F2" w:themeFill="background1" w:themeFillShade="F2"/>
        <w:tabs>
          <w:tab w:val="left" w:pos="296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    </w:t>
      </w:r>
      <w:r w:rsidR="0050080D" w:rsidRPr="0050080D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//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="0050080D" w:rsidRPr="0050080D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couldn't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="0050080D" w:rsidRPr="0050080D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load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="0050080D" w:rsidRPr="0050080D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file</w:t>
      </w:r>
      <w:r>
        <w:rPr>
          <w:rFonts w:ascii="Menlo" w:eastAsiaTheme="minorHAnsi" w:hAnsi="Menlo" w:cs="Menlo"/>
          <w:color w:val="5D6C79"/>
          <w:sz w:val="21"/>
          <w:szCs w:val="21"/>
          <w:lang w:eastAsia="ja-JP"/>
        </w:rPr>
        <w:t xml:space="preserve"> </w:t>
      </w:r>
      <w:r w:rsidR="0050080D" w:rsidRPr="0050080D">
        <w:rPr>
          <w:rFonts w:ascii="Menlo" w:eastAsiaTheme="minorHAnsi" w:hAnsi="Menlo" w:cs="Menlo"/>
          <w:color w:val="5D6C79"/>
          <w:sz w:val="21"/>
          <w:szCs w:val="21"/>
          <w:lang w:eastAsia="ja-JP"/>
        </w:rPr>
        <w:t>:(</w:t>
      </w:r>
    </w:p>
    <w:p w14:paraId="728CBC5C" w14:textId="1DF186EA" w:rsidR="0050080D" w:rsidRPr="0050080D" w:rsidRDefault="004D1556" w:rsidP="0050080D">
      <w:pPr>
        <w:shd w:val="clear" w:color="auto" w:fill="F2F2F2" w:themeFill="background1" w:themeFillShade="F2"/>
        <w:spacing w:after="100" w:afterAutospacing="1"/>
        <w:rPr>
          <w:rFonts w:ascii="Consolas" w:hAnsi="Consolas" w:cs="Consolas"/>
          <w:b/>
          <w:bCs/>
          <w:color w:val="F2248C"/>
          <w:sz w:val="21"/>
          <w:szCs w:val="21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   </w:t>
      </w:r>
      <w:r w:rsidR="0050080D" w:rsidRPr="0050080D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}</w:t>
      </w:r>
    </w:p>
    <w:p w14:paraId="31AFE200" w14:textId="14FA3AFD" w:rsidR="0050080D" w:rsidRPr="0050080D" w:rsidRDefault="0050080D" w:rsidP="0050080D">
      <w:pPr>
        <w:shd w:val="clear" w:color="auto" w:fill="FFFFFF"/>
        <w:spacing w:after="100" w:afterAutospacing="1"/>
        <w:rPr>
          <w:rFonts w:ascii="Arial" w:hAnsi="Arial" w:cs="Arial"/>
          <w:color w:val="2C2C2C"/>
          <w:sz w:val="22"/>
          <w:szCs w:val="22"/>
        </w:rPr>
      </w:pPr>
      <w:r w:rsidRPr="004D1556">
        <w:rPr>
          <w:rFonts w:ascii="Arial" w:hAnsi="Arial" w:cs="Arial"/>
          <w:color w:val="2C2C2C"/>
          <w:sz w:val="22"/>
          <w:szCs w:val="22"/>
        </w:rPr>
        <w:t>I</w:t>
      </w:r>
      <w:r w:rsidRPr="0050080D">
        <w:rPr>
          <w:rFonts w:ascii="Arial" w:hAnsi="Arial" w:cs="Arial"/>
          <w:color w:val="2C2C2C"/>
          <w:sz w:val="22"/>
          <w:szCs w:val="22"/>
        </w:rPr>
        <w:t>f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you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want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to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stop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the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sound,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you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should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use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its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proofErr w:type="gramStart"/>
      <w:r w:rsidRPr="0050080D">
        <w:rPr>
          <w:rFonts w:ascii="Arial" w:hAnsi="Arial" w:cs="Arial"/>
          <w:b/>
          <w:bCs/>
          <w:color w:val="C7254E"/>
          <w:sz w:val="22"/>
          <w:szCs w:val="22"/>
        </w:rPr>
        <w:t>stop(</w:t>
      </w:r>
      <w:proofErr w:type="gramEnd"/>
      <w:r w:rsidRPr="0050080D">
        <w:rPr>
          <w:rFonts w:ascii="Arial" w:hAnsi="Arial" w:cs="Arial"/>
          <w:b/>
          <w:bCs/>
          <w:color w:val="C7254E"/>
          <w:sz w:val="22"/>
          <w:szCs w:val="22"/>
        </w:rPr>
        <w:t>)</w:t>
      </w:r>
      <w:r w:rsidR="004D1556">
        <w:rPr>
          <w:rFonts w:ascii="Arial" w:hAnsi="Arial" w:cs="Arial"/>
          <w:color w:val="2C2C2C"/>
          <w:sz w:val="22"/>
          <w:szCs w:val="22"/>
        </w:rPr>
        <w:t xml:space="preserve"> </w:t>
      </w:r>
      <w:r w:rsidRPr="0050080D">
        <w:rPr>
          <w:rFonts w:ascii="Arial" w:hAnsi="Arial" w:cs="Arial"/>
          <w:color w:val="2C2C2C"/>
          <w:sz w:val="22"/>
          <w:szCs w:val="22"/>
        </w:rPr>
        <w:t>method.</w:t>
      </w:r>
    </w:p>
    <w:p w14:paraId="2537C15F" w14:textId="67023260" w:rsidR="00AF46C6" w:rsidRDefault="00AF46C6" w:rsidP="00AF46C6">
      <w:pPr>
        <w:pStyle w:val="ListBullet"/>
        <w:numPr>
          <w:ilvl w:val="0"/>
          <w:numId w:val="0"/>
        </w:numPr>
        <w:rPr>
          <w:rFonts w:ascii="Arial" w:hAnsi="Arial" w:cs="Arial"/>
          <w:color w:val="14171A"/>
          <w:sz w:val="22"/>
          <w:szCs w:val="22"/>
        </w:rPr>
      </w:pPr>
    </w:p>
    <w:bookmarkEnd w:id="0"/>
    <w:bookmarkEnd w:id="1"/>
    <w:p w14:paraId="321D0112" w14:textId="62FDA48A" w:rsidR="004D1556" w:rsidRPr="00C44534" w:rsidRDefault="004D1556" w:rsidP="004D1556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2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2 Exercise</w:t>
      </w:r>
    </w:p>
    <w:p w14:paraId="1DBED72C" w14:textId="1A6CD1A2" w:rsidR="004D1556" w:rsidRDefault="004D1556" w:rsidP="004D1556">
      <w:pPr>
        <w:pStyle w:val="ListBullet"/>
        <w:numPr>
          <w:ilvl w:val="0"/>
          <w:numId w:val="0"/>
        </w:numPr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Add a video and an audio file to the simulator and try to play both, a local video and an audio file (mp3)</w:t>
      </w:r>
      <w:r>
        <w:rPr>
          <w:rFonts w:ascii="Arial" w:hAnsi="Arial" w:cs="Arial"/>
          <w:color w:val="14171A"/>
          <w:sz w:val="22"/>
          <w:szCs w:val="22"/>
        </w:rPr>
        <w:t xml:space="preserve">. </w:t>
      </w:r>
    </w:p>
    <w:p w14:paraId="6406C824" w14:textId="383A5D60" w:rsidR="00A71B21" w:rsidRPr="000156F3" w:rsidRDefault="00A71B21" w:rsidP="00F04E99">
      <w:pPr>
        <w:shd w:val="clear" w:color="auto" w:fill="FFFFFF"/>
        <w:spacing w:before="75" w:after="225"/>
        <w:rPr>
          <w:color w:val="000000"/>
        </w:rPr>
      </w:pPr>
    </w:p>
    <w:sectPr w:rsidR="00A71B21" w:rsidRPr="000156F3">
      <w:footerReference w:type="default" r:id="rId11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BD12D" w14:textId="77777777" w:rsidR="00663E57" w:rsidRDefault="00663E57">
      <w:r>
        <w:separator/>
      </w:r>
    </w:p>
    <w:p w14:paraId="5304826A" w14:textId="77777777" w:rsidR="00663E57" w:rsidRDefault="00663E57"/>
  </w:endnote>
  <w:endnote w:type="continuationSeparator" w:id="0">
    <w:p w14:paraId="3958419C" w14:textId="77777777" w:rsidR="00663E57" w:rsidRDefault="00663E57">
      <w:r>
        <w:continuationSeparator/>
      </w:r>
    </w:p>
    <w:p w14:paraId="09D9BE0A" w14:textId="77777777" w:rsidR="00663E57" w:rsidRDefault="00663E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C3EA3" w14:textId="77777777" w:rsidR="006B3628" w:rsidRDefault="006B362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3AE6B" w14:textId="77777777" w:rsidR="00663E57" w:rsidRDefault="00663E57">
      <w:r>
        <w:separator/>
      </w:r>
    </w:p>
    <w:p w14:paraId="05D73051" w14:textId="77777777" w:rsidR="00663E57" w:rsidRDefault="00663E57"/>
  </w:footnote>
  <w:footnote w:type="continuationSeparator" w:id="0">
    <w:p w14:paraId="67639D54" w14:textId="77777777" w:rsidR="00663E57" w:rsidRDefault="00663E57">
      <w:r>
        <w:continuationSeparator/>
      </w:r>
    </w:p>
    <w:p w14:paraId="73979706" w14:textId="77777777" w:rsidR="00663E57" w:rsidRDefault="00663E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01475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3B4FBC"/>
    <w:multiLevelType w:val="hybridMultilevel"/>
    <w:tmpl w:val="0B28763A"/>
    <w:lvl w:ilvl="0" w:tplc="5B0E8224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 w:hint="default"/>
        <w:b/>
        <w:color w:val="7F7F7F" w:themeColor="text1" w:themeTint="8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13A77"/>
    <w:multiLevelType w:val="hybridMultilevel"/>
    <w:tmpl w:val="3ADEC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141A2"/>
    <w:multiLevelType w:val="multilevel"/>
    <w:tmpl w:val="50C8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D4D04"/>
    <w:multiLevelType w:val="hybridMultilevel"/>
    <w:tmpl w:val="7B9A2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61DF3"/>
    <w:multiLevelType w:val="multilevel"/>
    <w:tmpl w:val="6C56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BE0172"/>
    <w:multiLevelType w:val="multilevel"/>
    <w:tmpl w:val="53B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D791E"/>
    <w:multiLevelType w:val="hybridMultilevel"/>
    <w:tmpl w:val="A562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65BC5"/>
    <w:multiLevelType w:val="multilevel"/>
    <w:tmpl w:val="C8701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82CB5"/>
    <w:multiLevelType w:val="multilevel"/>
    <w:tmpl w:val="89E8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30FB0"/>
    <w:multiLevelType w:val="multilevel"/>
    <w:tmpl w:val="1CD0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D50613"/>
    <w:multiLevelType w:val="multilevel"/>
    <w:tmpl w:val="76F0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A4C1C"/>
    <w:multiLevelType w:val="hybridMultilevel"/>
    <w:tmpl w:val="7F5EA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7560D"/>
    <w:multiLevelType w:val="hybridMultilevel"/>
    <w:tmpl w:val="D008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46762"/>
    <w:multiLevelType w:val="multilevel"/>
    <w:tmpl w:val="B2F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A03684"/>
    <w:multiLevelType w:val="hybridMultilevel"/>
    <w:tmpl w:val="66E6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D7697"/>
    <w:multiLevelType w:val="multilevel"/>
    <w:tmpl w:val="94307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3B2F60"/>
    <w:multiLevelType w:val="hybridMultilevel"/>
    <w:tmpl w:val="89A27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02CE3"/>
    <w:multiLevelType w:val="multilevel"/>
    <w:tmpl w:val="738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4E5382"/>
    <w:multiLevelType w:val="multilevel"/>
    <w:tmpl w:val="C924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594BA3"/>
    <w:multiLevelType w:val="multilevel"/>
    <w:tmpl w:val="D708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70161"/>
    <w:multiLevelType w:val="multilevel"/>
    <w:tmpl w:val="2D60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415132"/>
    <w:multiLevelType w:val="hybridMultilevel"/>
    <w:tmpl w:val="DADA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70AED"/>
    <w:multiLevelType w:val="multilevel"/>
    <w:tmpl w:val="B3A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587CCB"/>
    <w:multiLevelType w:val="hybridMultilevel"/>
    <w:tmpl w:val="838A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86C6970"/>
    <w:multiLevelType w:val="multilevel"/>
    <w:tmpl w:val="8042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495A63"/>
    <w:multiLevelType w:val="hybridMultilevel"/>
    <w:tmpl w:val="98EE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57E8B"/>
    <w:multiLevelType w:val="multilevel"/>
    <w:tmpl w:val="F98E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C9B6EEA"/>
    <w:multiLevelType w:val="multilevel"/>
    <w:tmpl w:val="CBCE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C22BEF"/>
    <w:multiLevelType w:val="multilevel"/>
    <w:tmpl w:val="49D0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49187D"/>
    <w:multiLevelType w:val="hybridMultilevel"/>
    <w:tmpl w:val="51D4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00C96"/>
    <w:multiLevelType w:val="multilevel"/>
    <w:tmpl w:val="0CAE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CC5373"/>
    <w:multiLevelType w:val="multilevel"/>
    <w:tmpl w:val="4C16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33"/>
  </w:num>
  <w:num w:numId="5">
    <w:abstractNumId w:val="20"/>
  </w:num>
  <w:num w:numId="6">
    <w:abstractNumId w:val="29"/>
  </w:num>
  <w:num w:numId="7">
    <w:abstractNumId w:val="10"/>
  </w:num>
  <w:num w:numId="8">
    <w:abstractNumId w:val="16"/>
  </w:num>
  <w:num w:numId="9">
    <w:abstractNumId w:val="25"/>
  </w:num>
  <w:num w:numId="10">
    <w:abstractNumId w:val="26"/>
  </w:num>
  <w:num w:numId="11">
    <w:abstractNumId w:val="2"/>
  </w:num>
  <w:num w:numId="12">
    <w:abstractNumId w:val="10"/>
  </w:num>
  <w:num w:numId="13">
    <w:abstractNumId w:val="3"/>
  </w:num>
  <w:num w:numId="14">
    <w:abstractNumId w:val="27"/>
  </w:num>
  <w:num w:numId="15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0"/>
  </w:num>
  <w:num w:numId="1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5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10"/>
  </w:num>
  <w:num w:numId="26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32"/>
  </w:num>
  <w:num w:numId="28">
    <w:abstractNumId w:val="10"/>
  </w:num>
  <w:num w:numId="29">
    <w:abstractNumId w:val="10"/>
  </w:num>
  <w:num w:numId="30">
    <w:abstractNumId w:val="23"/>
  </w:num>
  <w:num w:numId="31">
    <w:abstractNumId w:val="19"/>
  </w:num>
  <w:num w:numId="32">
    <w:abstractNumId w:val="10"/>
  </w:num>
  <w:num w:numId="33">
    <w:abstractNumId w:val="28"/>
  </w:num>
  <w:num w:numId="34">
    <w:abstractNumId w:val="10"/>
  </w:num>
  <w:num w:numId="35">
    <w:abstractNumId w:val="4"/>
  </w:num>
  <w:num w:numId="36">
    <w:abstractNumId w:val="14"/>
  </w:num>
  <w:num w:numId="37">
    <w:abstractNumId w:val="31"/>
  </w:num>
  <w:num w:numId="38">
    <w:abstractNumId w:val="24"/>
  </w:num>
  <w:num w:numId="39">
    <w:abstractNumId w:val="18"/>
  </w:num>
  <w:num w:numId="40">
    <w:abstractNumId w:val="8"/>
  </w:num>
  <w:num w:numId="41">
    <w:abstractNumId w:val="6"/>
  </w:num>
  <w:num w:numId="42">
    <w:abstractNumId w:val="15"/>
  </w:num>
  <w:num w:numId="43">
    <w:abstractNumId w:val="10"/>
  </w:num>
  <w:num w:numId="44">
    <w:abstractNumId w:val="11"/>
  </w:num>
  <w:num w:numId="45">
    <w:abstractNumId w:val="10"/>
  </w:num>
  <w:num w:numId="46">
    <w:abstractNumId w:val="35"/>
  </w:num>
  <w:num w:numId="47">
    <w:abstractNumId w:val="22"/>
  </w:num>
  <w:num w:numId="48">
    <w:abstractNumId w:val="17"/>
  </w:num>
  <w:num w:numId="49">
    <w:abstractNumId w:val="9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D9"/>
    <w:rsid w:val="00007D22"/>
    <w:rsid w:val="00013E71"/>
    <w:rsid w:val="000156F3"/>
    <w:rsid w:val="000356CC"/>
    <w:rsid w:val="00043282"/>
    <w:rsid w:val="00046324"/>
    <w:rsid w:val="0006436B"/>
    <w:rsid w:val="000764FF"/>
    <w:rsid w:val="000858A8"/>
    <w:rsid w:val="000A2C92"/>
    <w:rsid w:val="000B1572"/>
    <w:rsid w:val="000B5594"/>
    <w:rsid w:val="000C2EB3"/>
    <w:rsid w:val="000F7495"/>
    <w:rsid w:val="0012723D"/>
    <w:rsid w:val="001479AF"/>
    <w:rsid w:val="00151235"/>
    <w:rsid w:val="00181EDF"/>
    <w:rsid w:val="00181F8F"/>
    <w:rsid w:val="00184027"/>
    <w:rsid w:val="001A3F09"/>
    <w:rsid w:val="001C58AD"/>
    <w:rsid w:val="00224185"/>
    <w:rsid w:val="00224269"/>
    <w:rsid w:val="0022564A"/>
    <w:rsid w:val="00241C36"/>
    <w:rsid w:val="002506A2"/>
    <w:rsid w:val="00251D42"/>
    <w:rsid w:val="0025360B"/>
    <w:rsid w:val="00256526"/>
    <w:rsid w:val="00282A3F"/>
    <w:rsid w:val="00285622"/>
    <w:rsid w:val="002B7F1E"/>
    <w:rsid w:val="002C1071"/>
    <w:rsid w:val="002C205A"/>
    <w:rsid w:val="002E0153"/>
    <w:rsid w:val="002E1D61"/>
    <w:rsid w:val="002F010F"/>
    <w:rsid w:val="002F6915"/>
    <w:rsid w:val="00300A18"/>
    <w:rsid w:val="00313F4C"/>
    <w:rsid w:val="003169D9"/>
    <w:rsid w:val="003319CE"/>
    <w:rsid w:val="00335352"/>
    <w:rsid w:val="0037536E"/>
    <w:rsid w:val="00381AF6"/>
    <w:rsid w:val="003A1214"/>
    <w:rsid w:val="003B299D"/>
    <w:rsid w:val="003B66B6"/>
    <w:rsid w:val="003C61FA"/>
    <w:rsid w:val="003F247D"/>
    <w:rsid w:val="00426F26"/>
    <w:rsid w:val="00446088"/>
    <w:rsid w:val="004577A6"/>
    <w:rsid w:val="00464D31"/>
    <w:rsid w:val="00465576"/>
    <w:rsid w:val="00486673"/>
    <w:rsid w:val="004952B1"/>
    <w:rsid w:val="004B1A6D"/>
    <w:rsid w:val="004B7758"/>
    <w:rsid w:val="004D1556"/>
    <w:rsid w:val="004E77FF"/>
    <w:rsid w:val="0050080D"/>
    <w:rsid w:val="0050771F"/>
    <w:rsid w:val="00531C05"/>
    <w:rsid w:val="0053484D"/>
    <w:rsid w:val="00535700"/>
    <w:rsid w:val="005465E9"/>
    <w:rsid w:val="005563BE"/>
    <w:rsid w:val="005A1957"/>
    <w:rsid w:val="005F33D7"/>
    <w:rsid w:val="005F3401"/>
    <w:rsid w:val="0060566B"/>
    <w:rsid w:val="00615F42"/>
    <w:rsid w:val="00660988"/>
    <w:rsid w:val="00663E57"/>
    <w:rsid w:val="00681A0F"/>
    <w:rsid w:val="006B3628"/>
    <w:rsid w:val="006C3330"/>
    <w:rsid w:val="006F57A9"/>
    <w:rsid w:val="007035D6"/>
    <w:rsid w:val="00707B29"/>
    <w:rsid w:val="00720F16"/>
    <w:rsid w:val="00751DBF"/>
    <w:rsid w:val="007745F3"/>
    <w:rsid w:val="007817C7"/>
    <w:rsid w:val="007B1D15"/>
    <w:rsid w:val="007E3621"/>
    <w:rsid w:val="007F52D8"/>
    <w:rsid w:val="0080540D"/>
    <w:rsid w:val="0081405B"/>
    <w:rsid w:val="00823A2D"/>
    <w:rsid w:val="008329C8"/>
    <w:rsid w:val="00853778"/>
    <w:rsid w:val="008C0313"/>
    <w:rsid w:val="00904C87"/>
    <w:rsid w:val="009213DD"/>
    <w:rsid w:val="0097676C"/>
    <w:rsid w:val="0098199C"/>
    <w:rsid w:val="009B6145"/>
    <w:rsid w:val="009D3EB4"/>
    <w:rsid w:val="009E1926"/>
    <w:rsid w:val="009F0AB8"/>
    <w:rsid w:val="00A12A0C"/>
    <w:rsid w:val="00A14D2D"/>
    <w:rsid w:val="00A27246"/>
    <w:rsid w:val="00A33EEA"/>
    <w:rsid w:val="00A35726"/>
    <w:rsid w:val="00A41B0B"/>
    <w:rsid w:val="00A45937"/>
    <w:rsid w:val="00A5301D"/>
    <w:rsid w:val="00A54C08"/>
    <w:rsid w:val="00A63B74"/>
    <w:rsid w:val="00A71B21"/>
    <w:rsid w:val="00AC2C94"/>
    <w:rsid w:val="00AD5315"/>
    <w:rsid w:val="00AE76E6"/>
    <w:rsid w:val="00AF46C6"/>
    <w:rsid w:val="00B17749"/>
    <w:rsid w:val="00B26D85"/>
    <w:rsid w:val="00B30DA4"/>
    <w:rsid w:val="00BB7ABB"/>
    <w:rsid w:val="00BC418D"/>
    <w:rsid w:val="00BD58E1"/>
    <w:rsid w:val="00BD6866"/>
    <w:rsid w:val="00C04D74"/>
    <w:rsid w:val="00C224E5"/>
    <w:rsid w:val="00C44534"/>
    <w:rsid w:val="00C83601"/>
    <w:rsid w:val="00C930E0"/>
    <w:rsid w:val="00CE3A85"/>
    <w:rsid w:val="00CF3F4D"/>
    <w:rsid w:val="00CF5261"/>
    <w:rsid w:val="00D33FFE"/>
    <w:rsid w:val="00D35A55"/>
    <w:rsid w:val="00D45EE6"/>
    <w:rsid w:val="00DA59B7"/>
    <w:rsid w:val="00DD7F41"/>
    <w:rsid w:val="00DF3B50"/>
    <w:rsid w:val="00DF6302"/>
    <w:rsid w:val="00E00A8E"/>
    <w:rsid w:val="00E072B8"/>
    <w:rsid w:val="00E3527B"/>
    <w:rsid w:val="00E55ADB"/>
    <w:rsid w:val="00E667F0"/>
    <w:rsid w:val="00E72798"/>
    <w:rsid w:val="00E838C2"/>
    <w:rsid w:val="00E90968"/>
    <w:rsid w:val="00EA72B9"/>
    <w:rsid w:val="00EB51D9"/>
    <w:rsid w:val="00ED09D7"/>
    <w:rsid w:val="00ED7C0C"/>
    <w:rsid w:val="00EF42B4"/>
    <w:rsid w:val="00F04E99"/>
    <w:rsid w:val="00F3461C"/>
    <w:rsid w:val="00F364EC"/>
    <w:rsid w:val="00F40BEF"/>
    <w:rsid w:val="00F66ADF"/>
    <w:rsid w:val="00F8333D"/>
    <w:rsid w:val="00FD3FFC"/>
    <w:rsid w:val="00FD5C9C"/>
    <w:rsid w:val="00FE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01EFF"/>
  <w15:chartTrackingRefBased/>
  <w15:docId w15:val="{AC8EA0A0-2F87-754A-ABB9-2E81C334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B2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eastAsiaTheme="minorEastAsia" w:hAnsiTheme="minorHAnsi" w:cstheme="minorBidi"/>
      <w:caps/>
      <w:color w:val="595959" w:themeColor="text1" w:themeTint="A6"/>
      <w:sz w:val="40"/>
      <w:szCs w:val="3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i/>
      <w:iCs/>
      <w:color w:val="595959" w:themeColor="text1" w:themeTint="A6"/>
      <w:sz w:val="36"/>
      <w:szCs w:val="30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b/>
      <w:i/>
      <w:iCs/>
      <w:color w:val="595959" w:themeColor="text1" w:themeTint="A6"/>
      <w:sz w:val="36"/>
      <w:szCs w:val="3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95959" w:themeColor="text1" w:themeTint="A6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169D9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169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69D9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E36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621"/>
    <w:rPr>
      <w:color w:val="214C5E" w:themeColor="followedHyperlink"/>
      <w:u w:val="single"/>
    </w:rPr>
  </w:style>
  <w:style w:type="character" w:customStyle="1" w:styleId="pun">
    <w:name w:val="pun"/>
    <w:basedOn w:val="DefaultParagraphFont"/>
    <w:rsid w:val="009E1926"/>
  </w:style>
  <w:style w:type="character" w:customStyle="1" w:styleId="pln">
    <w:name w:val="pln"/>
    <w:basedOn w:val="DefaultParagraphFont"/>
    <w:rsid w:val="009E1926"/>
  </w:style>
  <w:style w:type="character" w:customStyle="1" w:styleId="typ">
    <w:name w:val="typ"/>
    <w:basedOn w:val="DefaultParagraphFont"/>
    <w:rsid w:val="009E1926"/>
  </w:style>
  <w:style w:type="character" w:customStyle="1" w:styleId="hljs-meta">
    <w:name w:val="hljs-meta"/>
    <w:basedOn w:val="DefaultParagraphFont"/>
    <w:rsid w:val="00A63B74"/>
  </w:style>
  <w:style w:type="character" w:customStyle="1" w:styleId="hljs-function">
    <w:name w:val="hljs-function"/>
    <w:basedOn w:val="DefaultParagraphFont"/>
    <w:rsid w:val="00A63B74"/>
  </w:style>
  <w:style w:type="character" w:customStyle="1" w:styleId="hljs-keyword">
    <w:name w:val="hljs-keyword"/>
    <w:basedOn w:val="DefaultParagraphFont"/>
    <w:rsid w:val="00A63B74"/>
  </w:style>
  <w:style w:type="character" w:customStyle="1" w:styleId="hljs-title">
    <w:name w:val="hljs-title"/>
    <w:basedOn w:val="DefaultParagraphFont"/>
    <w:rsid w:val="00A63B74"/>
  </w:style>
  <w:style w:type="character" w:customStyle="1" w:styleId="hljs-params">
    <w:name w:val="hljs-params"/>
    <w:basedOn w:val="DefaultParagraphFont"/>
    <w:rsid w:val="00A63B74"/>
  </w:style>
  <w:style w:type="character" w:customStyle="1" w:styleId="hljs-type">
    <w:name w:val="hljs-type"/>
    <w:basedOn w:val="DefaultParagraphFont"/>
    <w:rsid w:val="00A63B74"/>
  </w:style>
  <w:style w:type="character" w:customStyle="1" w:styleId="hljs-string">
    <w:name w:val="hljs-string"/>
    <w:basedOn w:val="DefaultParagraphFont"/>
    <w:rsid w:val="00A63B74"/>
  </w:style>
  <w:style w:type="character" w:customStyle="1" w:styleId="hljs-literal">
    <w:name w:val="hljs-literal"/>
    <w:basedOn w:val="DefaultParagraphFont"/>
    <w:rsid w:val="00A63B74"/>
  </w:style>
  <w:style w:type="character" w:customStyle="1" w:styleId="kwd">
    <w:name w:val="kwd"/>
    <w:basedOn w:val="DefaultParagraphFont"/>
    <w:rsid w:val="00D33FFE"/>
  </w:style>
  <w:style w:type="character" w:customStyle="1" w:styleId="str">
    <w:name w:val="str"/>
    <w:basedOn w:val="DefaultParagraphFont"/>
    <w:rsid w:val="00D33FFE"/>
  </w:style>
  <w:style w:type="character" w:customStyle="1" w:styleId="com">
    <w:name w:val="com"/>
    <w:basedOn w:val="DefaultParagraphFont"/>
    <w:rsid w:val="00D33FFE"/>
  </w:style>
  <w:style w:type="character" w:customStyle="1" w:styleId="lit">
    <w:name w:val="lit"/>
    <w:basedOn w:val="DefaultParagraphFont"/>
    <w:rsid w:val="00D33FFE"/>
  </w:style>
  <w:style w:type="character" w:customStyle="1" w:styleId="token">
    <w:name w:val="token"/>
    <w:basedOn w:val="DefaultParagraphFont"/>
    <w:rsid w:val="00D33FFE"/>
  </w:style>
  <w:style w:type="character" w:customStyle="1" w:styleId="apple-converted-space">
    <w:name w:val="apple-converted-space"/>
    <w:basedOn w:val="DefaultParagraphFont"/>
    <w:rsid w:val="00300A18"/>
  </w:style>
  <w:style w:type="character" w:customStyle="1" w:styleId="cm-def">
    <w:name w:val="cm-def"/>
    <w:basedOn w:val="DefaultParagraphFont"/>
    <w:rsid w:val="00181EDF"/>
  </w:style>
  <w:style w:type="character" w:customStyle="1" w:styleId="cm-tag">
    <w:name w:val="cm-tag"/>
    <w:basedOn w:val="DefaultParagraphFont"/>
    <w:rsid w:val="00181EDF"/>
  </w:style>
  <w:style w:type="character" w:customStyle="1" w:styleId="cm-property">
    <w:name w:val="cm-property"/>
    <w:basedOn w:val="DefaultParagraphFont"/>
    <w:rsid w:val="00181EDF"/>
  </w:style>
  <w:style w:type="character" w:customStyle="1" w:styleId="cm-error">
    <w:name w:val="cm-error"/>
    <w:basedOn w:val="DefaultParagraphFont"/>
    <w:rsid w:val="00181EDF"/>
  </w:style>
  <w:style w:type="character" w:customStyle="1" w:styleId="cm-number">
    <w:name w:val="cm-number"/>
    <w:basedOn w:val="DefaultParagraphFont"/>
    <w:rsid w:val="00181EDF"/>
  </w:style>
  <w:style w:type="character" w:customStyle="1" w:styleId="cm-variable-3">
    <w:name w:val="cm-variable-3"/>
    <w:basedOn w:val="DefaultParagraphFont"/>
    <w:rsid w:val="00181EDF"/>
  </w:style>
  <w:style w:type="character" w:customStyle="1" w:styleId="cm-string">
    <w:name w:val="cm-string"/>
    <w:basedOn w:val="DefaultParagraphFont"/>
    <w:rsid w:val="00181EDF"/>
  </w:style>
  <w:style w:type="character" w:customStyle="1" w:styleId="cm-atom">
    <w:name w:val="cm-atom"/>
    <w:basedOn w:val="DefaultParagraphFont"/>
    <w:rsid w:val="00181EDF"/>
  </w:style>
  <w:style w:type="paragraph" w:styleId="ListParagraph">
    <w:name w:val="List Paragraph"/>
    <w:basedOn w:val="Normal"/>
    <w:uiPriority w:val="34"/>
    <w:unhideWhenUsed/>
    <w:qFormat/>
    <w:rsid w:val="00720F16"/>
    <w:pPr>
      <w:ind w:left="720"/>
      <w:contextualSpacing/>
    </w:pPr>
  </w:style>
  <w:style w:type="paragraph" w:customStyle="1" w:styleId="para">
    <w:name w:val="para"/>
    <w:basedOn w:val="Normal"/>
    <w:rsid w:val="006F57A9"/>
    <w:pPr>
      <w:spacing w:before="100" w:beforeAutospacing="1" w:after="100" w:afterAutospacing="1"/>
    </w:pPr>
  </w:style>
  <w:style w:type="character" w:customStyle="1" w:styleId="x-name-no-link">
    <w:name w:val="x-name-no-link"/>
    <w:basedOn w:val="DefaultParagraphFont"/>
    <w:rsid w:val="00E072B8"/>
  </w:style>
  <w:style w:type="character" w:customStyle="1" w:styleId="cm-variable">
    <w:name w:val="cm-variable"/>
    <w:basedOn w:val="DefaultParagraphFont"/>
    <w:rsid w:val="002506A2"/>
  </w:style>
  <w:style w:type="character" w:customStyle="1" w:styleId="cm-operator">
    <w:name w:val="cm-operator"/>
    <w:basedOn w:val="DefaultParagraphFont"/>
    <w:rsid w:val="002506A2"/>
  </w:style>
  <w:style w:type="character" w:customStyle="1" w:styleId="cm-keyword">
    <w:name w:val="cm-keyword"/>
    <w:basedOn w:val="DefaultParagraphFont"/>
    <w:rsid w:val="00464D31"/>
  </w:style>
  <w:style w:type="character" w:customStyle="1" w:styleId="cm-punctuation">
    <w:name w:val="cm-punctuation"/>
    <w:basedOn w:val="DefaultParagraphFont"/>
    <w:rsid w:val="00464D31"/>
  </w:style>
  <w:style w:type="character" w:customStyle="1" w:styleId="cm-variable-2">
    <w:name w:val="cm-variable-2"/>
    <w:basedOn w:val="DefaultParagraphFont"/>
    <w:rsid w:val="00464D31"/>
  </w:style>
  <w:style w:type="character" w:customStyle="1" w:styleId="cm-comment">
    <w:name w:val="cm-comment"/>
    <w:basedOn w:val="DefaultParagraphFont"/>
    <w:rsid w:val="00E83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14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36399037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756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7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3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5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54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3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5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9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9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47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77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63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22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28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95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0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0533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95055311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268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5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6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8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2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97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86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93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37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38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17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89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09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2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3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17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69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60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6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11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41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90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07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98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8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71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63919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00254449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441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8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9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02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76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67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8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49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14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4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9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61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56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29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30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36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936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9E9E9"/>
            <w:bottom w:val="none" w:sz="0" w:space="0" w:color="auto"/>
            <w:right w:val="none" w:sz="0" w:space="0" w:color="auto"/>
          </w:divBdr>
        </w:div>
      </w:divsChild>
    </w:div>
    <w:div w:id="2563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6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606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92060692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2564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9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7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30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4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85436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33438599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45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3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82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6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33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15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71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89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4906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96499557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329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1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6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8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64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95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90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19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33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9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73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06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12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09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95001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798544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6187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8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1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9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02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01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69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08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09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8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91079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05364824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112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0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94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0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69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26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76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26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29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2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04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18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70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61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18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12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19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94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78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55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4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07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05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9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4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38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372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13607292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828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0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86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73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72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12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47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08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6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66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46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04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24445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91589121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498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23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26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8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91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51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47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21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65965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69219195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2486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7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1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16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39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23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27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2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16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02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7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46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06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93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50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44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87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86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65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08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1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79439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95545185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532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7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6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39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55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63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90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81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41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9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45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40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21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1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60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904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5247192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3555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5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1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9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6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13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73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2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71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2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71894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7576608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227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8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5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92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5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29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0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37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36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56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17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30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82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99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80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14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98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44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1612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73034831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186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1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76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08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18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55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21604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18196605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520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17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54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96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2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06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59981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39000608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0945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8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73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1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06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94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82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70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6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99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3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54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81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8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85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47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23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14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0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67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44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33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01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55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38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57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4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76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0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4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7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68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00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37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1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6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95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53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ocumentation/uikit/uiapplicationdelegate/1622921-applic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eveloper.apple.com/documentation/avfoundation/avaudiosession/mode/1616623-movieplayb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documentation/avfoundation/avaudiosession/category/1616509-playbac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ue/Library/Containers/com.microsoft.Word/Data/Library/Application%20Support/Microsoft/Office/16.0/DTS/en-US%7b2452F8D4-DCF1-C446-A251-5BE13A373251%7d/%7b8F5F9866-78F1-724B-8936-19476FB8AB2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{8F5F9866-78F1-724B-8936-19476FB8AB24}tf10002086.dotx</Template>
  <TotalTime>723</TotalTime>
  <Pages>4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Josue Arambula</cp:lastModifiedBy>
  <cp:revision>48</cp:revision>
  <dcterms:created xsi:type="dcterms:W3CDTF">2020-03-23T14:26:00Z</dcterms:created>
  <dcterms:modified xsi:type="dcterms:W3CDTF">2020-04-22T23:48:00Z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